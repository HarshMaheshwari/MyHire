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BC5" w:rsidRDefault="00774BC5" w:rsidP="002F1260">
      <w:pPr>
        <w:pStyle w:val="ContactInfo"/>
        <w:rPr>
          <w:rFonts w:ascii="Calibri" w:hAnsi="Calibri"/>
        </w:rPr>
      </w:pPr>
    </w:p>
    <w:p w:rsidR="002F1260" w:rsidRPr="00084893" w:rsidRDefault="005F3046" w:rsidP="002F1260">
      <w:pPr>
        <w:pStyle w:val="ContactInfo"/>
        <w:rPr>
          <w:rFonts w:ascii="Calibri" w:hAnsi="Calibri"/>
        </w:rPr>
      </w:pPr>
      <w:hyperlink r:id="rId9" w:history="1">
        <w:r w:rsidR="00DE0F70" w:rsidRPr="00932BE8">
          <w:rPr>
            <w:rStyle w:val="Hyperlink"/>
            <w:rFonts w:ascii="Calibri" w:hAnsi="Calibri"/>
          </w:rPr>
          <w:t>akmishra90@gmail.com</w:t>
        </w:r>
      </w:hyperlink>
      <w:r w:rsidR="00DE0F70">
        <w:rPr>
          <w:rFonts w:ascii="Calibri" w:hAnsi="Calibri"/>
        </w:rPr>
        <w:t xml:space="preserve"> | </w:t>
      </w:r>
      <w:r w:rsidR="00E808E5">
        <w:rPr>
          <w:rFonts w:ascii="Calibri" w:hAnsi="Calibri"/>
        </w:rPr>
        <w:t xml:space="preserve">+91 8588877223  </w:t>
      </w:r>
    </w:p>
    <w:p w:rsidR="004204FC" w:rsidRPr="00B57EA3" w:rsidRDefault="00E808E5" w:rsidP="00FD600C">
      <w:pPr>
        <w:pStyle w:val="Heading1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Amit Mis</w:t>
      </w:r>
      <w:r w:rsidR="002C509E">
        <w:rPr>
          <w:rFonts w:ascii="Calibri" w:hAnsi="Calibri"/>
          <w:sz w:val="36"/>
        </w:rPr>
        <w:t>h</w:t>
      </w:r>
      <w:r>
        <w:rPr>
          <w:rFonts w:ascii="Calibri" w:hAnsi="Calibri"/>
          <w:sz w:val="36"/>
        </w:rPr>
        <w:t>ra</w:t>
      </w:r>
    </w:p>
    <w:p w:rsidR="004204FC" w:rsidRPr="00B57EA3" w:rsidRDefault="004204FC" w:rsidP="00084893">
      <w:pPr>
        <w:pStyle w:val="Heading3"/>
        <w:rPr>
          <w:rFonts w:ascii="Calibri" w:hAnsi="Calibri"/>
          <w:b/>
        </w:rPr>
      </w:pPr>
      <w:r w:rsidRPr="00B57EA3">
        <w:rPr>
          <w:rFonts w:ascii="Calibri" w:hAnsi="Calibri"/>
          <w:b/>
        </w:rPr>
        <w:t>Accomplishments</w:t>
      </w:r>
    </w:p>
    <w:p w:rsidR="00086756" w:rsidRPr="00B57EA3" w:rsidRDefault="00E13D47">
      <w:pPr>
        <w:pStyle w:val="ListBullet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2</w:t>
      </w:r>
      <w:r w:rsidR="00110396">
        <w:rPr>
          <w:rFonts w:ascii="Calibri" w:hAnsi="Calibri"/>
          <w:szCs w:val="20"/>
        </w:rPr>
        <w:t>.2</w:t>
      </w:r>
      <w:r w:rsidR="00084893" w:rsidRPr="00B57EA3">
        <w:rPr>
          <w:rFonts w:ascii="Calibri" w:hAnsi="Calibri"/>
          <w:szCs w:val="20"/>
        </w:rPr>
        <w:t xml:space="preserve"> Years of </w:t>
      </w:r>
      <w:r w:rsidR="002C509E">
        <w:rPr>
          <w:rFonts w:ascii="Calibri" w:hAnsi="Calibri"/>
          <w:szCs w:val="20"/>
        </w:rPr>
        <w:t>Algorithms and User interface development experience</w:t>
      </w:r>
      <w:r w:rsidR="00EB1F4D">
        <w:rPr>
          <w:rFonts w:ascii="Calibri" w:hAnsi="Calibri"/>
          <w:szCs w:val="20"/>
        </w:rPr>
        <w:t>.</w:t>
      </w:r>
    </w:p>
    <w:p w:rsidR="00782DEB" w:rsidRDefault="002C509E">
      <w:pPr>
        <w:pStyle w:val="ListBullet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Expertise in</w:t>
      </w:r>
      <w:r w:rsidR="008733CA">
        <w:rPr>
          <w:rFonts w:ascii="Calibri" w:hAnsi="Calibri"/>
          <w:szCs w:val="20"/>
        </w:rPr>
        <w:t xml:space="preserve"> PHP,</w:t>
      </w:r>
      <w:r w:rsidR="008733CA" w:rsidRPr="008733CA">
        <w:rPr>
          <w:rFonts w:ascii="Calibri" w:hAnsi="Calibri"/>
          <w:szCs w:val="20"/>
        </w:rPr>
        <w:t xml:space="preserve"> </w:t>
      </w:r>
      <w:r w:rsidR="005C5311">
        <w:rPr>
          <w:rFonts w:ascii="Calibri" w:hAnsi="Calibri"/>
          <w:szCs w:val="20"/>
        </w:rPr>
        <w:t>MySQL (</w:t>
      </w:r>
      <w:r w:rsidR="008733CA">
        <w:rPr>
          <w:rFonts w:ascii="Calibri" w:hAnsi="Calibri"/>
          <w:szCs w:val="20"/>
        </w:rPr>
        <w:t xml:space="preserve">LAMP), </w:t>
      </w:r>
      <w:r>
        <w:rPr>
          <w:rFonts w:ascii="Calibri" w:hAnsi="Calibri"/>
          <w:szCs w:val="20"/>
        </w:rPr>
        <w:t>CSS, HTML 5, AJA</w:t>
      </w:r>
      <w:r w:rsidR="008733CA">
        <w:rPr>
          <w:rFonts w:ascii="Calibri" w:hAnsi="Calibri"/>
          <w:szCs w:val="20"/>
        </w:rPr>
        <w:t>X</w:t>
      </w:r>
      <w:r w:rsidR="00EB1F4D">
        <w:rPr>
          <w:rFonts w:ascii="Calibri" w:hAnsi="Calibri"/>
          <w:szCs w:val="20"/>
        </w:rPr>
        <w:t>.</w:t>
      </w:r>
    </w:p>
    <w:p w:rsidR="00086756" w:rsidRPr="00B57EA3" w:rsidRDefault="002C509E">
      <w:pPr>
        <w:pStyle w:val="ListBullet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 xml:space="preserve">Exposure to leading ecommerce </w:t>
      </w:r>
      <w:r w:rsidR="005228D8">
        <w:rPr>
          <w:rFonts w:ascii="Calibri" w:hAnsi="Calibri"/>
          <w:szCs w:val="20"/>
        </w:rPr>
        <w:t>CMS</w:t>
      </w:r>
      <w:r w:rsidR="00AC00AF">
        <w:rPr>
          <w:rFonts w:ascii="Calibri" w:hAnsi="Calibri"/>
          <w:szCs w:val="20"/>
        </w:rPr>
        <w:t xml:space="preserve"> basic</w:t>
      </w:r>
      <w:r w:rsidR="005228D8">
        <w:rPr>
          <w:rFonts w:ascii="Calibri" w:hAnsi="Calibri"/>
          <w:szCs w:val="20"/>
        </w:rPr>
        <w:t>:</w:t>
      </w:r>
      <w:r>
        <w:rPr>
          <w:rFonts w:ascii="Calibri" w:hAnsi="Calibri"/>
          <w:szCs w:val="20"/>
        </w:rPr>
        <w:t xml:space="preserve"> </w:t>
      </w:r>
      <w:r w:rsidR="009D217A">
        <w:rPr>
          <w:rFonts w:ascii="Calibri" w:hAnsi="Calibri"/>
          <w:szCs w:val="20"/>
        </w:rPr>
        <w:t xml:space="preserve">Wordpress, </w:t>
      </w:r>
      <w:r w:rsidR="003C7C2D">
        <w:rPr>
          <w:rFonts w:ascii="Calibri" w:hAnsi="Calibri"/>
          <w:szCs w:val="20"/>
        </w:rPr>
        <w:t xml:space="preserve">Joomla, </w:t>
      </w:r>
      <w:r>
        <w:rPr>
          <w:rFonts w:ascii="Calibri" w:hAnsi="Calibri"/>
          <w:szCs w:val="20"/>
        </w:rPr>
        <w:t>Magento</w:t>
      </w:r>
      <w:r w:rsidR="003C7C2D">
        <w:rPr>
          <w:rFonts w:ascii="Calibri" w:hAnsi="Calibri"/>
          <w:szCs w:val="20"/>
        </w:rPr>
        <w:t xml:space="preserve"> and</w:t>
      </w:r>
      <w:r>
        <w:rPr>
          <w:rFonts w:ascii="Calibri" w:hAnsi="Calibri"/>
          <w:szCs w:val="20"/>
        </w:rPr>
        <w:t xml:space="preserve"> Opencart</w:t>
      </w:r>
      <w:r w:rsidR="00EB1F4D">
        <w:rPr>
          <w:rFonts w:ascii="Calibri" w:hAnsi="Calibri"/>
          <w:szCs w:val="20"/>
        </w:rPr>
        <w:t>.</w:t>
      </w:r>
    </w:p>
    <w:p w:rsidR="00086756" w:rsidRPr="00B57EA3" w:rsidRDefault="002C509E">
      <w:pPr>
        <w:pStyle w:val="ListBullet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Experience in platform development and integration between systems</w:t>
      </w:r>
      <w:r w:rsidR="00EB1F4D">
        <w:rPr>
          <w:rFonts w:ascii="Calibri" w:hAnsi="Calibri"/>
          <w:szCs w:val="20"/>
        </w:rPr>
        <w:t>.</w:t>
      </w:r>
    </w:p>
    <w:p w:rsidR="00EA7A8E" w:rsidRDefault="00EA7A8E" w:rsidP="00B57EA3">
      <w:pPr>
        <w:pStyle w:val="Heading3"/>
        <w:rPr>
          <w:rFonts w:ascii="Calibri" w:hAnsi="Calibri"/>
          <w:b/>
        </w:rPr>
      </w:pPr>
    </w:p>
    <w:p w:rsidR="004204FC" w:rsidRDefault="004204FC" w:rsidP="00B57EA3">
      <w:pPr>
        <w:pStyle w:val="Heading3"/>
        <w:rPr>
          <w:rFonts w:ascii="Calibri" w:hAnsi="Calibri"/>
          <w:b/>
        </w:rPr>
      </w:pPr>
      <w:r w:rsidRPr="00B57EA3">
        <w:rPr>
          <w:rFonts w:ascii="Calibri" w:hAnsi="Calibri"/>
          <w:b/>
        </w:rPr>
        <w:t>Professional Experience</w:t>
      </w:r>
    </w:p>
    <w:p w:rsidR="005B7FF2" w:rsidRPr="005B7FF2" w:rsidRDefault="005B7FF2" w:rsidP="005B7FF2"/>
    <w:p w:rsidR="00B839E2" w:rsidRPr="00B57EA3" w:rsidRDefault="00B839E2" w:rsidP="00B839E2">
      <w:pPr>
        <w:rPr>
          <w:rStyle w:val="Heading3Char"/>
          <w:rFonts w:ascii="Calibri" w:hAnsi="Calibri"/>
          <w:b/>
          <w:szCs w:val="20"/>
        </w:rPr>
      </w:pPr>
      <w:r>
        <w:rPr>
          <w:rFonts w:ascii="Calibri" w:hAnsi="Calibri" w:cs="Arial"/>
          <w:b/>
          <w:bCs/>
          <w:szCs w:val="20"/>
        </w:rPr>
        <w:t>Software Developer</w:t>
      </w:r>
      <w:r w:rsidR="00EE77E6">
        <w:rPr>
          <w:rStyle w:val="Heading3Char"/>
          <w:rFonts w:ascii="Calibri" w:hAnsi="Calibri"/>
          <w:b/>
          <w:szCs w:val="20"/>
        </w:rPr>
        <w:t xml:space="preserve"> – Red R</w:t>
      </w:r>
      <w:bookmarkStart w:id="0" w:name="_GoBack"/>
      <w:bookmarkEnd w:id="0"/>
      <w:r>
        <w:rPr>
          <w:rStyle w:val="Heading3Char"/>
          <w:rFonts w:ascii="Calibri" w:hAnsi="Calibri"/>
          <w:b/>
          <w:szCs w:val="20"/>
        </w:rPr>
        <w:t>ock Info Solutions</w:t>
      </w:r>
      <w:r w:rsidRPr="00B57EA3">
        <w:rPr>
          <w:rStyle w:val="Heading3Char"/>
          <w:rFonts w:ascii="Calibri" w:hAnsi="Calibri"/>
          <w:b/>
          <w:szCs w:val="20"/>
        </w:rPr>
        <w:t xml:space="preserve"> – </w:t>
      </w:r>
      <w:r>
        <w:rPr>
          <w:rStyle w:val="Heading3Char"/>
          <w:rFonts w:ascii="Calibri" w:hAnsi="Calibri"/>
          <w:b/>
          <w:szCs w:val="20"/>
        </w:rPr>
        <w:t>Dec’</w:t>
      </w:r>
      <w:r w:rsidRPr="00B57EA3">
        <w:rPr>
          <w:rStyle w:val="Heading3Char"/>
          <w:rFonts w:ascii="Calibri" w:hAnsi="Calibri"/>
          <w:b/>
          <w:szCs w:val="20"/>
        </w:rPr>
        <w:t>20</w:t>
      </w:r>
      <w:r>
        <w:rPr>
          <w:rStyle w:val="Heading3Char"/>
          <w:rFonts w:ascii="Calibri" w:hAnsi="Calibri"/>
          <w:b/>
          <w:szCs w:val="20"/>
        </w:rPr>
        <w:t>13</w:t>
      </w:r>
      <w:r w:rsidRPr="00B57EA3">
        <w:rPr>
          <w:rStyle w:val="Heading3Char"/>
          <w:rFonts w:ascii="Calibri" w:hAnsi="Calibri"/>
          <w:b/>
          <w:szCs w:val="20"/>
        </w:rPr>
        <w:t xml:space="preserve"> –</w:t>
      </w:r>
      <w:r>
        <w:rPr>
          <w:rStyle w:val="Heading3Char"/>
          <w:rFonts w:ascii="Calibri" w:hAnsi="Calibri"/>
          <w:b/>
          <w:szCs w:val="20"/>
        </w:rPr>
        <w:t xml:space="preserve"> Present</w:t>
      </w:r>
    </w:p>
    <w:p w:rsidR="00B839E2" w:rsidRPr="00B57EA3" w:rsidRDefault="00B839E2" w:rsidP="00B839E2">
      <w:pPr>
        <w:rPr>
          <w:rStyle w:val="Heading3Char"/>
          <w:rFonts w:ascii="Calibri" w:hAnsi="Calibri"/>
          <w:szCs w:val="20"/>
        </w:rPr>
      </w:pPr>
      <w:r>
        <w:rPr>
          <w:rStyle w:val="Heading3Char"/>
          <w:rFonts w:ascii="Calibri" w:hAnsi="Calibri"/>
          <w:szCs w:val="20"/>
        </w:rPr>
        <w:t>Red rock Info Solutions Top SEO and Design Company provide customer satisfaction IT solution in national and international market.</w:t>
      </w:r>
      <w:r w:rsidRPr="00B57EA3">
        <w:rPr>
          <w:rStyle w:val="Heading3Char"/>
          <w:rFonts w:ascii="Calibri" w:hAnsi="Calibri"/>
          <w:szCs w:val="20"/>
        </w:rPr>
        <w:t xml:space="preserve"> </w:t>
      </w:r>
      <w:hyperlink r:id="rId10" w:history="1">
        <w:r w:rsidRPr="004738EC">
          <w:rPr>
            <w:rStyle w:val="Hyperlink"/>
            <w:rFonts w:ascii="Calibri" w:hAnsi="Calibri"/>
            <w:szCs w:val="20"/>
          </w:rPr>
          <w:t>www.redrockinfosolutions.com</w:t>
        </w:r>
      </w:hyperlink>
      <w:r w:rsidRPr="00B57EA3">
        <w:rPr>
          <w:rStyle w:val="Heading3Char"/>
          <w:rFonts w:ascii="Calibri" w:hAnsi="Calibri"/>
          <w:szCs w:val="20"/>
        </w:rPr>
        <w:t xml:space="preserve">    </w:t>
      </w:r>
    </w:p>
    <w:p w:rsidR="00B839E2" w:rsidRPr="00B57EA3" w:rsidRDefault="00B839E2" w:rsidP="00B839E2">
      <w:pPr>
        <w:pStyle w:val="ListBullet"/>
        <w:numPr>
          <w:ilvl w:val="0"/>
          <w:numId w:val="0"/>
        </w:numPr>
        <w:rPr>
          <w:rFonts w:ascii="Calibri" w:hAnsi="Calibri"/>
          <w:b/>
          <w:szCs w:val="20"/>
        </w:rPr>
      </w:pPr>
      <w:r>
        <w:rPr>
          <w:rFonts w:ascii="Calibri" w:hAnsi="Calibri"/>
          <w:b/>
          <w:szCs w:val="20"/>
        </w:rPr>
        <w:t>Routine tasks</w:t>
      </w:r>
    </w:p>
    <w:p w:rsidR="00B839E2" w:rsidRPr="00774BC5" w:rsidRDefault="00B839E2" w:rsidP="00B839E2">
      <w:pPr>
        <w:pStyle w:val="ListBullet"/>
        <w:rPr>
          <w:rFonts w:ascii="Calibri" w:hAnsi="Calibri"/>
          <w:szCs w:val="20"/>
        </w:rPr>
      </w:pPr>
      <w:r w:rsidRPr="00774BC5">
        <w:rPr>
          <w:rFonts w:ascii="Calibri" w:hAnsi="Calibri"/>
          <w:szCs w:val="20"/>
        </w:rPr>
        <w:t>Understanding the technical &amp; functional specifications.</w:t>
      </w:r>
    </w:p>
    <w:p w:rsidR="00B839E2" w:rsidRPr="00774BC5" w:rsidRDefault="00B839E2" w:rsidP="00B839E2">
      <w:pPr>
        <w:pStyle w:val="ListBullet"/>
        <w:rPr>
          <w:rFonts w:ascii="Calibri" w:hAnsi="Calibri"/>
          <w:szCs w:val="20"/>
        </w:rPr>
      </w:pPr>
      <w:r w:rsidRPr="00774BC5">
        <w:rPr>
          <w:rFonts w:ascii="Calibri" w:hAnsi="Calibri"/>
          <w:szCs w:val="20"/>
        </w:rPr>
        <w:t>Interacting with team members and clients at onsite on daily basis and discussing about advancements and needs in the module.</w:t>
      </w:r>
    </w:p>
    <w:p w:rsidR="00B839E2" w:rsidRDefault="00B839E2" w:rsidP="00B839E2">
      <w:pPr>
        <w:pStyle w:val="ListBullet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Support</w:t>
      </w:r>
      <w:r w:rsidRPr="00774BC5">
        <w:rPr>
          <w:rFonts w:ascii="Calibri" w:hAnsi="Calibri"/>
          <w:szCs w:val="20"/>
        </w:rPr>
        <w:t xml:space="preserve"> smooth implementation and testing of the application at client location.</w:t>
      </w:r>
    </w:p>
    <w:p w:rsidR="00B40EF4" w:rsidRDefault="00B839E2" w:rsidP="00B839E2">
      <w:p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Work in team as development &amp; deployment on client side.</w:t>
      </w:r>
    </w:p>
    <w:p w:rsidR="000E1D63" w:rsidRPr="00B57EA3" w:rsidRDefault="000E1D63" w:rsidP="00B839E2">
      <w:pPr>
        <w:rPr>
          <w:rFonts w:ascii="Calibri" w:hAnsi="Calibri"/>
          <w:szCs w:val="20"/>
        </w:rPr>
      </w:pPr>
    </w:p>
    <w:p w:rsidR="004204FC" w:rsidRPr="00B57EA3" w:rsidRDefault="008733CA" w:rsidP="00922418">
      <w:pPr>
        <w:rPr>
          <w:rStyle w:val="Heading3Char"/>
          <w:rFonts w:ascii="Calibri" w:hAnsi="Calibri"/>
          <w:b/>
          <w:szCs w:val="20"/>
        </w:rPr>
      </w:pPr>
      <w:r>
        <w:rPr>
          <w:rFonts w:ascii="Calibri" w:hAnsi="Calibri" w:cs="Arial"/>
          <w:b/>
          <w:bCs/>
          <w:szCs w:val="20"/>
        </w:rPr>
        <w:t>Software Developer</w:t>
      </w:r>
      <w:r>
        <w:rPr>
          <w:rStyle w:val="Heading3Char"/>
          <w:rFonts w:ascii="Calibri" w:hAnsi="Calibri"/>
          <w:b/>
          <w:szCs w:val="20"/>
        </w:rPr>
        <w:t xml:space="preserve"> </w:t>
      </w:r>
      <w:r w:rsidR="00073589">
        <w:rPr>
          <w:rStyle w:val="Heading3Char"/>
          <w:rFonts w:ascii="Calibri" w:hAnsi="Calibri"/>
          <w:b/>
          <w:szCs w:val="20"/>
        </w:rPr>
        <w:t>– Mas</w:t>
      </w:r>
      <w:r w:rsidR="00BA2DF5">
        <w:rPr>
          <w:rStyle w:val="Heading3Char"/>
          <w:rFonts w:ascii="Calibri" w:hAnsi="Calibri"/>
          <w:b/>
          <w:szCs w:val="20"/>
        </w:rPr>
        <w:t>s</w:t>
      </w:r>
      <w:r w:rsidR="00073589">
        <w:rPr>
          <w:rStyle w:val="Heading3Char"/>
          <w:rFonts w:ascii="Calibri" w:hAnsi="Calibri"/>
          <w:b/>
          <w:szCs w:val="20"/>
        </w:rPr>
        <w:t xml:space="preserve"> Infotainment Pvt. Ltd.</w:t>
      </w:r>
      <w:r w:rsidR="00E75B55" w:rsidRPr="00B57EA3">
        <w:rPr>
          <w:rStyle w:val="Heading3Char"/>
          <w:rFonts w:ascii="Calibri" w:hAnsi="Calibri"/>
          <w:b/>
          <w:szCs w:val="20"/>
        </w:rPr>
        <w:t xml:space="preserve"> </w:t>
      </w:r>
      <w:r w:rsidR="004204FC" w:rsidRPr="00B57EA3">
        <w:rPr>
          <w:rStyle w:val="Heading3Char"/>
          <w:rFonts w:ascii="Calibri" w:hAnsi="Calibri"/>
          <w:b/>
          <w:szCs w:val="20"/>
        </w:rPr>
        <w:t>–</w:t>
      </w:r>
      <w:r w:rsidR="0099322E" w:rsidRPr="00B57EA3">
        <w:rPr>
          <w:rStyle w:val="Heading3Char"/>
          <w:rFonts w:ascii="Calibri" w:hAnsi="Calibri"/>
          <w:b/>
          <w:szCs w:val="20"/>
        </w:rPr>
        <w:t xml:space="preserve"> </w:t>
      </w:r>
      <w:r w:rsidR="00EA4CDC">
        <w:rPr>
          <w:rStyle w:val="Heading3Char"/>
          <w:rFonts w:ascii="Calibri" w:hAnsi="Calibri"/>
          <w:b/>
          <w:szCs w:val="20"/>
        </w:rPr>
        <w:t>March</w:t>
      </w:r>
      <w:r w:rsidR="00156E70">
        <w:rPr>
          <w:rStyle w:val="Heading3Char"/>
          <w:rFonts w:ascii="Calibri" w:hAnsi="Calibri"/>
          <w:b/>
          <w:szCs w:val="20"/>
        </w:rPr>
        <w:t>’</w:t>
      </w:r>
      <w:r w:rsidR="00922418" w:rsidRPr="00B57EA3">
        <w:rPr>
          <w:rStyle w:val="Heading3Char"/>
          <w:rFonts w:ascii="Calibri" w:hAnsi="Calibri"/>
          <w:b/>
          <w:szCs w:val="20"/>
        </w:rPr>
        <w:t>20</w:t>
      </w:r>
      <w:r w:rsidR="00073589">
        <w:rPr>
          <w:rStyle w:val="Heading3Char"/>
          <w:rFonts w:ascii="Calibri" w:hAnsi="Calibri"/>
          <w:b/>
          <w:szCs w:val="20"/>
        </w:rPr>
        <w:t>1</w:t>
      </w:r>
      <w:r w:rsidR="00AE2228">
        <w:rPr>
          <w:rStyle w:val="Heading3Char"/>
          <w:rFonts w:ascii="Calibri" w:hAnsi="Calibri"/>
          <w:b/>
          <w:szCs w:val="20"/>
        </w:rPr>
        <w:t>2</w:t>
      </w:r>
      <w:r w:rsidR="00922418" w:rsidRPr="00B57EA3">
        <w:rPr>
          <w:rStyle w:val="Heading3Char"/>
          <w:rFonts w:ascii="Calibri" w:hAnsi="Calibri"/>
          <w:b/>
          <w:szCs w:val="20"/>
        </w:rPr>
        <w:t xml:space="preserve"> </w:t>
      </w:r>
      <w:r w:rsidR="004204FC" w:rsidRPr="00B57EA3">
        <w:rPr>
          <w:rStyle w:val="Heading3Char"/>
          <w:rFonts w:ascii="Calibri" w:hAnsi="Calibri"/>
          <w:b/>
          <w:szCs w:val="20"/>
        </w:rPr>
        <w:t xml:space="preserve">– </w:t>
      </w:r>
      <w:r w:rsidR="00737D10">
        <w:rPr>
          <w:rStyle w:val="Heading3Char"/>
          <w:rFonts w:ascii="Calibri" w:hAnsi="Calibri"/>
          <w:b/>
          <w:szCs w:val="20"/>
        </w:rPr>
        <w:t>Nov</w:t>
      </w:r>
      <w:r w:rsidR="00156E70">
        <w:rPr>
          <w:rStyle w:val="Heading3Char"/>
          <w:rFonts w:ascii="Calibri" w:hAnsi="Calibri"/>
          <w:b/>
          <w:szCs w:val="20"/>
        </w:rPr>
        <w:t>’</w:t>
      </w:r>
      <w:r w:rsidR="005E352D" w:rsidRPr="00B57EA3">
        <w:rPr>
          <w:rStyle w:val="Heading3Char"/>
          <w:rFonts w:ascii="Calibri" w:hAnsi="Calibri"/>
          <w:b/>
          <w:szCs w:val="20"/>
        </w:rPr>
        <w:t>201</w:t>
      </w:r>
      <w:r w:rsidR="00E24499">
        <w:rPr>
          <w:rStyle w:val="Heading3Char"/>
          <w:rFonts w:ascii="Calibri" w:hAnsi="Calibri"/>
          <w:b/>
          <w:szCs w:val="20"/>
        </w:rPr>
        <w:t>3</w:t>
      </w:r>
    </w:p>
    <w:p w:rsidR="00E17B08" w:rsidRPr="00B57EA3" w:rsidRDefault="006C3B13" w:rsidP="00922418">
      <w:pPr>
        <w:rPr>
          <w:rStyle w:val="Heading3Char"/>
          <w:rFonts w:ascii="Calibri" w:hAnsi="Calibri"/>
          <w:szCs w:val="20"/>
        </w:rPr>
      </w:pPr>
      <w:r>
        <w:rPr>
          <w:rStyle w:val="Heading3Char"/>
          <w:rFonts w:ascii="Calibri" w:hAnsi="Calibri"/>
          <w:szCs w:val="20"/>
        </w:rPr>
        <w:t>MIPL</w:t>
      </w:r>
      <w:r w:rsidR="00E17B08" w:rsidRPr="00B57EA3">
        <w:rPr>
          <w:rStyle w:val="Heading3Char"/>
          <w:rFonts w:ascii="Calibri" w:hAnsi="Calibri"/>
          <w:szCs w:val="20"/>
        </w:rPr>
        <w:t xml:space="preserve"> is largest </w:t>
      </w:r>
      <w:r>
        <w:rPr>
          <w:rStyle w:val="Heading3Char"/>
          <w:rFonts w:ascii="Calibri" w:hAnsi="Calibri"/>
          <w:szCs w:val="20"/>
        </w:rPr>
        <w:t>Telecom support</w:t>
      </w:r>
      <w:r w:rsidR="00E17B08" w:rsidRPr="00B57EA3">
        <w:rPr>
          <w:rStyle w:val="Heading3Char"/>
          <w:rFonts w:ascii="Calibri" w:hAnsi="Calibri"/>
          <w:szCs w:val="20"/>
        </w:rPr>
        <w:t xml:space="preserve">, </w:t>
      </w:r>
      <w:r w:rsidR="00004C92">
        <w:rPr>
          <w:rStyle w:val="Heading3Char"/>
          <w:rFonts w:ascii="Calibri" w:hAnsi="Calibri"/>
          <w:szCs w:val="20"/>
        </w:rPr>
        <w:t xml:space="preserve">providing telecom &amp; dialer </w:t>
      </w:r>
      <w:r w:rsidR="000F6B2B">
        <w:rPr>
          <w:rStyle w:val="Heading3Char"/>
          <w:rFonts w:ascii="Calibri" w:hAnsi="Calibri"/>
          <w:szCs w:val="20"/>
        </w:rPr>
        <w:t>Support</w:t>
      </w:r>
      <w:r w:rsidR="00582D0B">
        <w:rPr>
          <w:rStyle w:val="Heading3Char"/>
          <w:rFonts w:ascii="Calibri" w:hAnsi="Calibri"/>
          <w:szCs w:val="20"/>
        </w:rPr>
        <w:t xml:space="preserve"> and development</w:t>
      </w:r>
      <w:r w:rsidR="000F6B2B">
        <w:rPr>
          <w:rStyle w:val="Heading3Char"/>
          <w:rFonts w:ascii="Calibri" w:hAnsi="Calibri"/>
          <w:szCs w:val="20"/>
        </w:rPr>
        <w:t xml:space="preserve"> Company</w:t>
      </w:r>
      <w:r w:rsidR="00004C92">
        <w:rPr>
          <w:rStyle w:val="Heading3Char"/>
          <w:rFonts w:ascii="Calibri" w:hAnsi="Calibri"/>
          <w:szCs w:val="20"/>
        </w:rPr>
        <w:t>.</w:t>
      </w:r>
      <w:r w:rsidR="00DC49E7">
        <w:rPr>
          <w:rStyle w:val="Heading3Char"/>
          <w:rFonts w:ascii="Calibri" w:hAnsi="Calibri"/>
          <w:szCs w:val="20"/>
        </w:rPr>
        <w:t xml:space="preserve"> </w:t>
      </w:r>
      <w:hyperlink r:id="rId11" w:history="1">
        <w:r w:rsidR="00DB1EAB" w:rsidRPr="005E1391">
          <w:rPr>
            <w:rStyle w:val="Hyperlink"/>
            <w:rFonts w:ascii="Calibri" w:hAnsi="Calibri"/>
            <w:szCs w:val="20"/>
          </w:rPr>
          <w:t>www.teammas.in</w:t>
        </w:r>
      </w:hyperlink>
    </w:p>
    <w:p w:rsidR="00E17B08" w:rsidRPr="00B57EA3" w:rsidRDefault="00774BC5" w:rsidP="00E17B08">
      <w:pPr>
        <w:pStyle w:val="ListBullet"/>
        <w:numPr>
          <w:ilvl w:val="0"/>
          <w:numId w:val="0"/>
        </w:numPr>
        <w:rPr>
          <w:rFonts w:ascii="Calibri" w:hAnsi="Calibri"/>
          <w:b/>
          <w:szCs w:val="20"/>
        </w:rPr>
      </w:pPr>
      <w:r>
        <w:rPr>
          <w:rFonts w:ascii="Calibri" w:hAnsi="Calibri"/>
          <w:b/>
          <w:szCs w:val="20"/>
        </w:rPr>
        <w:t>Routine tasks</w:t>
      </w:r>
    </w:p>
    <w:p w:rsidR="00774BC5" w:rsidRPr="00774BC5" w:rsidRDefault="00774BC5" w:rsidP="00774BC5">
      <w:pPr>
        <w:pStyle w:val="ListBullet"/>
        <w:rPr>
          <w:rFonts w:ascii="Calibri" w:hAnsi="Calibri"/>
          <w:szCs w:val="20"/>
        </w:rPr>
      </w:pPr>
      <w:r w:rsidRPr="00774BC5">
        <w:rPr>
          <w:rFonts w:ascii="Calibri" w:hAnsi="Calibri"/>
          <w:szCs w:val="20"/>
        </w:rPr>
        <w:t>Providing support in conducting case / system / process study for project planning, scoping, estimation and tracking.</w:t>
      </w:r>
    </w:p>
    <w:p w:rsidR="00774BC5" w:rsidRPr="00774BC5" w:rsidRDefault="00774BC5" w:rsidP="00774BC5">
      <w:pPr>
        <w:pStyle w:val="ListBullet"/>
        <w:rPr>
          <w:rFonts w:ascii="Calibri" w:hAnsi="Calibri"/>
          <w:szCs w:val="20"/>
        </w:rPr>
      </w:pPr>
      <w:r w:rsidRPr="00774BC5">
        <w:rPr>
          <w:rFonts w:ascii="Calibri" w:hAnsi="Calibri"/>
          <w:szCs w:val="20"/>
        </w:rPr>
        <w:t>Understanding the technical &amp; functional specifications.</w:t>
      </w:r>
    </w:p>
    <w:p w:rsidR="00774BC5" w:rsidRPr="00774BC5" w:rsidRDefault="00774BC5" w:rsidP="00774BC5">
      <w:pPr>
        <w:pStyle w:val="ListBullet"/>
        <w:rPr>
          <w:rFonts w:ascii="Calibri" w:hAnsi="Calibri"/>
          <w:szCs w:val="20"/>
        </w:rPr>
      </w:pPr>
      <w:r w:rsidRPr="00774BC5">
        <w:rPr>
          <w:rFonts w:ascii="Calibri" w:hAnsi="Calibri"/>
          <w:szCs w:val="20"/>
        </w:rPr>
        <w:t>Interacting with team members and clients at onsite on daily basis and discussing about advancements and needs in the module.</w:t>
      </w:r>
    </w:p>
    <w:p w:rsidR="001804F2" w:rsidRDefault="00774BC5" w:rsidP="001804F2">
      <w:pPr>
        <w:pStyle w:val="ListBullet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Support</w:t>
      </w:r>
      <w:r w:rsidRPr="00774BC5">
        <w:rPr>
          <w:rFonts w:ascii="Calibri" w:hAnsi="Calibri"/>
          <w:szCs w:val="20"/>
        </w:rPr>
        <w:t xml:space="preserve"> smooth implementation and testing of the application at client location.</w:t>
      </w:r>
      <w:r w:rsidR="00E17B08" w:rsidRPr="00B57EA3">
        <w:rPr>
          <w:rFonts w:ascii="Calibri" w:hAnsi="Calibri"/>
          <w:szCs w:val="20"/>
        </w:rPr>
        <w:t xml:space="preserve"> </w:t>
      </w:r>
    </w:p>
    <w:p w:rsidR="0002669F" w:rsidRPr="001804F2" w:rsidRDefault="0002669F" w:rsidP="001804F2">
      <w:pPr>
        <w:pStyle w:val="ListBullet"/>
        <w:numPr>
          <w:ilvl w:val="0"/>
          <w:numId w:val="0"/>
        </w:numPr>
        <w:ind w:left="216"/>
        <w:rPr>
          <w:rFonts w:ascii="Calibri" w:hAnsi="Calibri"/>
          <w:szCs w:val="20"/>
        </w:rPr>
      </w:pPr>
      <w:r w:rsidRPr="001804F2">
        <w:rPr>
          <w:rFonts w:ascii="Calibri" w:hAnsi="Calibri"/>
          <w:szCs w:val="20"/>
        </w:rPr>
        <w:t xml:space="preserve"> </w:t>
      </w:r>
    </w:p>
    <w:p w:rsidR="004204FC" w:rsidRPr="00B57EA3" w:rsidRDefault="00774BC5" w:rsidP="00064AC9">
      <w:pPr>
        <w:pStyle w:val="Heading3"/>
        <w:rPr>
          <w:rFonts w:ascii="Calibri" w:hAnsi="Calibri"/>
          <w:b/>
        </w:rPr>
      </w:pPr>
      <w:r>
        <w:rPr>
          <w:rFonts w:ascii="Calibri" w:hAnsi="Calibri"/>
          <w:b/>
        </w:rPr>
        <w:t>Projects Undertaken</w:t>
      </w:r>
    </w:p>
    <w:p w:rsidR="00084893" w:rsidRPr="00B57EA3" w:rsidRDefault="00084893">
      <w:pPr>
        <w:pStyle w:val="ListBullet"/>
        <w:rPr>
          <w:rFonts w:ascii="Calibri" w:hAnsi="Calibri"/>
          <w:szCs w:val="20"/>
        </w:rPr>
      </w:pPr>
      <w:r w:rsidRPr="00B57EA3">
        <w:rPr>
          <w:rFonts w:ascii="Calibri" w:hAnsi="Calibri"/>
          <w:szCs w:val="20"/>
        </w:rPr>
        <w:t>Successfully l</w:t>
      </w:r>
      <w:r w:rsidR="00774BC5">
        <w:rPr>
          <w:rFonts w:ascii="Calibri" w:hAnsi="Calibri"/>
          <w:szCs w:val="20"/>
        </w:rPr>
        <w:t>ed various projects from design, develop and deployment</w:t>
      </w:r>
      <w:r w:rsidR="00052CB4">
        <w:rPr>
          <w:rFonts w:ascii="Calibri" w:hAnsi="Calibri"/>
          <w:szCs w:val="20"/>
        </w:rPr>
        <w:t>.</w:t>
      </w:r>
    </w:p>
    <w:p w:rsidR="005C4EFB" w:rsidRDefault="005F3046" w:rsidP="00774BC5">
      <w:pPr>
        <w:pStyle w:val="ListBullet"/>
        <w:numPr>
          <w:ilvl w:val="0"/>
          <w:numId w:val="0"/>
        </w:numPr>
        <w:ind w:left="216"/>
        <w:rPr>
          <w:rStyle w:val="Hyperlink"/>
          <w:rFonts w:ascii="Calibri" w:hAnsi="Calibri"/>
          <w:szCs w:val="20"/>
        </w:rPr>
      </w:pPr>
      <w:hyperlink r:id="rId12" w:history="1">
        <w:r w:rsidR="006F0041" w:rsidRPr="00014722">
          <w:rPr>
            <w:rStyle w:val="Hyperlink"/>
            <w:rFonts w:ascii="Calibri" w:hAnsi="Calibri"/>
            <w:szCs w:val="20"/>
          </w:rPr>
          <w:t>www.london-osteopathy-pilates.co.uk</w:t>
        </w:r>
      </w:hyperlink>
      <w:r w:rsidR="006F0041">
        <w:t xml:space="preserve">, </w:t>
      </w:r>
      <w:hyperlink r:id="rId13" w:history="1">
        <w:r w:rsidR="00654DD6" w:rsidRPr="00014722">
          <w:rPr>
            <w:rStyle w:val="Hyperlink"/>
            <w:rFonts w:ascii="Calibri" w:hAnsi="Calibri"/>
            <w:szCs w:val="20"/>
          </w:rPr>
          <w:t>www.ligaremro.com</w:t>
        </w:r>
      </w:hyperlink>
      <w:r w:rsidR="00654DD6">
        <w:t xml:space="preserve">, </w:t>
      </w:r>
      <w:hyperlink r:id="rId14" w:history="1">
        <w:r w:rsidR="007F5C58" w:rsidRPr="00014722">
          <w:rPr>
            <w:rStyle w:val="Hyperlink"/>
            <w:rFonts w:ascii="Calibri" w:hAnsi="Calibri"/>
            <w:szCs w:val="20"/>
          </w:rPr>
          <w:t>www.delhincrrealtors.com</w:t>
        </w:r>
      </w:hyperlink>
      <w:r w:rsidR="007F5C58">
        <w:t>,</w:t>
      </w:r>
      <w:r w:rsidR="007F5C58" w:rsidRPr="007F5C58">
        <w:t xml:space="preserve"> </w:t>
      </w:r>
      <w:hyperlink r:id="rId15" w:history="1">
        <w:r w:rsidR="007F5C58" w:rsidRPr="00014722">
          <w:rPr>
            <w:rStyle w:val="Hyperlink"/>
            <w:rFonts w:ascii="Calibri" w:hAnsi="Calibri"/>
            <w:szCs w:val="20"/>
          </w:rPr>
          <w:t>www.redrockinfosolutions.com</w:t>
        </w:r>
      </w:hyperlink>
      <w:r w:rsidR="007F5C58">
        <w:t>,</w:t>
      </w:r>
      <w:r w:rsidR="00577451">
        <w:t xml:space="preserve"> </w:t>
      </w:r>
      <w:hyperlink r:id="rId16" w:history="1">
        <w:r w:rsidR="00C059D4" w:rsidRPr="00014722">
          <w:rPr>
            <w:rStyle w:val="Hyperlink"/>
            <w:rFonts w:ascii="Calibri" w:hAnsi="Calibri"/>
            <w:szCs w:val="20"/>
          </w:rPr>
          <w:t>www.paramountlaw.in</w:t>
        </w:r>
      </w:hyperlink>
      <w:r w:rsidR="00C059D4">
        <w:t>,</w:t>
      </w:r>
      <w:r w:rsidR="00014722">
        <w:t xml:space="preserve"> </w:t>
      </w:r>
      <w:hyperlink w:history="1">
        <w:r w:rsidR="002F7450" w:rsidRPr="001D2A2F">
          <w:rPr>
            <w:rStyle w:val="Hyperlink"/>
            <w:rFonts w:ascii="Calibri" w:hAnsi="Calibri"/>
            <w:szCs w:val="20"/>
          </w:rPr>
          <w:t>www.</w:t>
        </w:r>
        <w:r w:rsidR="002F7450" w:rsidRPr="001D2A2F">
          <w:rPr>
            <w:rStyle w:val="Hyperlink"/>
          </w:rPr>
          <w:t xml:space="preserve"> </w:t>
        </w:r>
        <w:r w:rsidR="002F7450" w:rsidRPr="001D2A2F">
          <w:rPr>
            <w:rStyle w:val="Hyperlink"/>
            <w:rFonts w:ascii="Calibri" w:hAnsi="Calibri"/>
            <w:szCs w:val="20"/>
          </w:rPr>
          <w:t>ssscart.com</w:t>
        </w:r>
      </w:hyperlink>
      <w:r w:rsidR="000D6E56">
        <w:t>,</w:t>
      </w:r>
      <w:r w:rsidR="000D6E56" w:rsidRPr="006C7DE5">
        <w:t xml:space="preserve"> </w:t>
      </w:r>
      <w:hyperlink r:id="rId17" w:history="1">
        <w:r w:rsidR="00014722" w:rsidRPr="00014722">
          <w:rPr>
            <w:rStyle w:val="Hyperlink"/>
            <w:rFonts w:ascii="Calibri" w:hAnsi="Calibri"/>
            <w:szCs w:val="20"/>
          </w:rPr>
          <w:t>www.luxuryvillasinflorence.com</w:t>
        </w:r>
      </w:hyperlink>
      <w:r w:rsidR="00014722">
        <w:t xml:space="preserve">, </w:t>
      </w:r>
      <w:hyperlink r:id="rId18" w:history="1">
        <w:r w:rsidR="00022C06" w:rsidRPr="00014722">
          <w:rPr>
            <w:rStyle w:val="Hyperlink"/>
            <w:rFonts w:ascii="Calibri" w:hAnsi="Calibri"/>
            <w:szCs w:val="20"/>
          </w:rPr>
          <w:t>www.unitedbuscharter.com</w:t>
        </w:r>
      </w:hyperlink>
      <w:r w:rsidR="006C7DE5">
        <w:t>,</w:t>
      </w:r>
      <w:r w:rsidR="009406C7" w:rsidRPr="009406C7">
        <w:t xml:space="preserve"> </w:t>
      </w:r>
      <w:hyperlink r:id="rId19" w:history="1">
        <w:r w:rsidR="006E21DE" w:rsidRPr="00870269">
          <w:rPr>
            <w:rStyle w:val="Hyperlink"/>
            <w:rFonts w:ascii="Calibri" w:hAnsi="Calibri"/>
            <w:szCs w:val="20"/>
          </w:rPr>
          <w:t>www.vaanicosmeticsproducts.com</w:t>
        </w:r>
      </w:hyperlink>
      <w:r w:rsidR="009406C7">
        <w:t>,</w:t>
      </w:r>
      <w:r w:rsidR="009406C7" w:rsidRPr="009406C7">
        <w:t xml:space="preserve"> </w:t>
      </w:r>
    </w:p>
    <w:p w:rsidR="004204FC" w:rsidRPr="00014722" w:rsidRDefault="005F3046" w:rsidP="00774BC5">
      <w:pPr>
        <w:pStyle w:val="ListBullet"/>
        <w:numPr>
          <w:ilvl w:val="0"/>
          <w:numId w:val="0"/>
        </w:numPr>
        <w:ind w:left="216"/>
        <w:rPr>
          <w:rFonts w:ascii="Calibri" w:hAnsi="Calibri"/>
          <w:szCs w:val="20"/>
        </w:rPr>
      </w:pPr>
      <w:hyperlink r:id="rId20" w:history="1">
        <w:r w:rsidR="00C21A70" w:rsidRPr="00870269">
          <w:rPr>
            <w:rStyle w:val="Hyperlink"/>
            <w:rFonts w:ascii="Calibri" w:hAnsi="Calibri"/>
            <w:szCs w:val="20"/>
          </w:rPr>
          <w:t>www.doctorshebani.com</w:t>
        </w:r>
      </w:hyperlink>
      <w:r w:rsidR="006E21DE">
        <w:t>,</w:t>
      </w:r>
      <w:r w:rsidR="006E21DE" w:rsidRPr="009406C7">
        <w:t xml:space="preserve"> </w:t>
      </w:r>
      <w:hyperlink r:id="rId21" w:history="1">
        <w:r w:rsidR="000E4310" w:rsidRPr="00870269">
          <w:rPr>
            <w:rStyle w:val="Hyperlink"/>
            <w:rFonts w:ascii="Calibri" w:hAnsi="Calibri"/>
            <w:szCs w:val="20"/>
          </w:rPr>
          <w:t>www.kgmhats.com</w:t>
        </w:r>
      </w:hyperlink>
      <w:r w:rsidR="00C21A70">
        <w:t xml:space="preserve">, </w:t>
      </w:r>
      <w:hyperlink r:id="rId22" w:history="1">
        <w:r w:rsidR="00391652" w:rsidRPr="00870269">
          <w:rPr>
            <w:rStyle w:val="Hyperlink"/>
            <w:rFonts w:ascii="Calibri" w:hAnsi="Calibri"/>
            <w:szCs w:val="20"/>
          </w:rPr>
          <w:t>www.coolbluezphotography.com</w:t>
        </w:r>
      </w:hyperlink>
      <w:r w:rsidR="009406C7">
        <w:t>,</w:t>
      </w:r>
      <w:r w:rsidR="000E4310">
        <w:t xml:space="preserve"> </w:t>
      </w:r>
      <w:hyperlink r:id="rId23" w:history="1">
        <w:r w:rsidR="000E4310" w:rsidRPr="00870269">
          <w:rPr>
            <w:rStyle w:val="Hyperlink"/>
            <w:rFonts w:ascii="Calibri" w:hAnsi="Calibri"/>
            <w:szCs w:val="20"/>
          </w:rPr>
          <w:t>www.ezeegrass.com</w:t>
        </w:r>
      </w:hyperlink>
      <w:r w:rsidR="000E4310">
        <w:t xml:space="preserve">, </w:t>
      </w:r>
      <w:hyperlink r:id="rId24" w:history="1">
        <w:r w:rsidR="000E4310" w:rsidRPr="00870269">
          <w:rPr>
            <w:rStyle w:val="Hyperlink"/>
            <w:rFonts w:ascii="Calibri" w:hAnsi="Calibri"/>
            <w:szCs w:val="20"/>
          </w:rPr>
          <w:t>www.montereylimoservice.net</w:t>
        </w:r>
      </w:hyperlink>
      <w:r w:rsidR="000E4310">
        <w:t>,</w:t>
      </w:r>
      <w:r w:rsidR="009406C7" w:rsidRPr="009406C7">
        <w:t xml:space="preserve"> </w:t>
      </w:r>
      <w:hyperlink r:id="rId25" w:history="1">
        <w:r w:rsidR="00763EA8" w:rsidRPr="00870269">
          <w:rPr>
            <w:rStyle w:val="Hyperlink"/>
            <w:rFonts w:ascii="Calibri" w:hAnsi="Calibri"/>
            <w:szCs w:val="20"/>
          </w:rPr>
          <w:t>www.rkentertainmentsolutions.com</w:t>
        </w:r>
      </w:hyperlink>
      <w:r w:rsidR="00B13758">
        <w:t xml:space="preserve">, </w:t>
      </w:r>
      <w:hyperlink r:id="rId26" w:history="1">
        <w:r w:rsidR="00620759" w:rsidRPr="00870269">
          <w:rPr>
            <w:rStyle w:val="Hyperlink"/>
            <w:rFonts w:ascii="Calibri" w:hAnsi="Calibri"/>
            <w:szCs w:val="20"/>
          </w:rPr>
          <w:t>www.myvoyagesindia.com</w:t>
        </w:r>
      </w:hyperlink>
      <w:r w:rsidR="009406C7">
        <w:t>,</w:t>
      </w:r>
      <w:r w:rsidR="009406C7" w:rsidRPr="009406C7">
        <w:t xml:space="preserve"> </w:t>
      </w:r>
      <w:hyperlink r:id="rId27" w:history="1">
        <w:r w:rsidR="00014722" w:rsidRPr="00FD615A">
          <w:rPr>
            <w:rStyle w:val="Hyperlink"/>
            <w:rFonts w:ascii="Calibri" w:hAnsi="Calibri"/>
            <w:szCs w:val="20"/>
          </w:rPr>
          <w:t>www.etechies.in</w:t>
        </w:r>
      </w:hyperlink>
      <w:r w:rsidR="00014722">
        <w:t>,</w:t>
      </w:r>
      <w:r w:rsidR="00014722" w:rsidRPr="006C7DE5">
        <w:t xml:space="preserve"> </w:t>
      </w:r>
      <w:hyperlink r:id="rId28" w:history="1">
        <w:r w:rsidR="00014722" w:rsidRPr="009A521F">
          <w:rPr>
            <w:rStyle w:val="Hyperlink"/>
            <w:rFonts w:ascii="Calibri" w:hAnsi="Calibri"/>
            <w:szCs w:val="20"/>
          </w:rPr>
          <w:t>www.thotlabs.com</w:t>
        </w:r>
      </w:hyperlink>
      <w:r w:rsidR="00014722">
        <w:t>,</w:t>
      </w:r>
      <w:r w:rsidR="006C7DE5">
        <w:t xml:space="preserve"> </w:t>
      </w:r>
      <w:hyperlink r:id="rId29" w:history="1">
        <w:r w:rsidR="006F4EDB" w:rsidRPr="00014722">
          <w:rPr>
            <w:rStyle w:val="Hyperlink"/>
            <w:rFonts w:ascii="Calibri" w:hAnsi="Calibri"/>
            <w:szCs w:val="20"/>
          </w:rPr>
          <w:t>www.teammas.in</w:t>
        </w:r>
      </w:hyperlink>
      <w:r w:rsidR="006C7DE5">
        <w:t>,</w:t>
      </w:r>
      <w:r w:rsidR="00D670AB" w:rsidRPr="00D670AB">
        <w:t xml:space="preserve"> </w:t>
      </w:r>
      <w:r w:rsidR="009D21B2" w:rsidRPr="00014722">
        <w:rPr>
          <w:rFonts w:ascii="Times New Roman" w:hAnsi="Times New Roman"/>
          <w:bCs/>
          <w:szCs w:val="28"/>
        </w:rPr>
        <w:t>Dynamic CRM</w:t>
      </w:r>
      <w:r w:rsidR="00774BC5">
        <w:t>,</w:t>
      </w:r>
      <w:r w:rsidR="00073589" w:rsidRPr="00014722">
        <w:rPr>
          <w:rFonts w:ascii="Times New Roman" w:hAnsi="Times New Roman"/>
          <w:bCs/>
          <w:szCs w:val="28"/>
        </w:rPr>
        <w:t xml:space="preserve"> Real Estate Websites,</w:t>
      </w:r>
      <w:r w:rsidR="00434722" w:rsidRPr="00014722">
        <w:rPr>
          <w:rFonts w:ascii="Times New Roman" w:hAnsi="Times New Roman"/>
          <w:bCs/>
          <w:szCs w:val="28"/>
        </w:rPr>
        <w:t xml:space="preserve"> </w:t>
      </w:r>
      <w:r w:rsidR="00073589" w:rsidRPr="00014722">
        <w:rPr>
          <w:rFonts w:ascii="Times New Roman" w:hAnsi="Times New Roman"/>
          <w:bCs/>
          <w:szCs w:val="28"/>
        </w:rPr>
        <w:t>Dial Desk</w:t>
      </w:r>
      <w:r w:rsidR="00B303E7" w:rsidRPr="00014722">
        <w:rPr>
          <w:rFonts w:ascii="Book Antiqua" w:hAnsi="Book Antiqua"/>
          <w:szCs w:val="20"/>
          <w:lang w:val="en-GB"/>
        </w:rPr>
        <w:t xml:space="preserve"> </w:t>
      </w:r>
      <w:r w:rsidR="00073589" w:rsidRPr="00014722">
        <w:rPr>
          <w:rFonts w:ascii="Book Antiqua" w:hAnsi="Book Antiqua"/>
          <w:szCs w:val="20"/>
          <w:lang w:val="en-GB"/>
        </w:rPr>
        <w:t>Application</w:t>
      </w:r>
      <w:r w:rsidR="00774BC5" w:rsidRPr="00014722">
        <w:rPr>
          <w:rFonts w:ascii="Calibri" w:hAnsi="Calibri"/>
          <w:szCs w:val="20"/>
        </w:rPr>
        <w:t xml:space="preserve"> </w:t>
      </w:r>
      <w:r w:rsidR="00073F66" w:rsidRPr="00014722">
        <w:rPr>
          <w:rFonts w:ascii="Calibri" w:hAnsi="Calibri"/>
          <w:szCs w:val="20"/>
        </w:rPr>
        <w:t>,</w:t>
      </w:r>
      <w:r w:rsidR="00073F66" w:rsidRPr="00014722">
        <w:rPr>
          <w:rFonts w:ascii="Book Antiqua" w:hAnsi="Book Antiqua"/>
          <w:szCs w:val="20"/>
          <w:lang w:val="en-GB"/>
        </w:rPr>
        <w:t xml:space="preserve"> </w:t>
      </w:r>
      <w:r w:rsidR="00073F66" w:rsidRPr="00014722">
        <w:rPr>
          <w:rFonts w:ascii="Times New Roman" w:hAnsi="Times New Roman"/>
          <w:bCs/>
          <w:szCs w:val="28"/>
        </w:rPr>
        <w:t>Live Chat Application</w:t>
      </w:r>
      <w:r w:rsidR="00946ECF">
        <w:rPr>
          <w:rFonts w:ascii="Times New Roman" w:hAnsi="Times New Roman"/>
          <w:bCs/>
          <w:szCs w:val="28"/>
        </w:rPr>
        <w:t xml:space="preserve"> and Dialer open source software. </w:t>
      </w:r>
    </w:p>
    <w:p w:rsidR="00F96983" w:rsidRDefault="00F96983" w:rsidP="00B57EA3">
      <w:pPr>
        <w:pStyle w:val="Heading3"/>
        <w:rPr>
          <w:rFonts w:ascii="Calibri" w:hAnsi="Calibri"/>
          <w:b/>
        </w:rPr>
      </w:pPr>
    </w:p>
    <w:p w:rsidR="004204FC" w:rsidRPr="00B57EA3" w:rsidRDefault="005F2C30" w:rsidP="00B57EA3">
      <w:pPr>
        <w:pStyle w:val="Heading3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Technical </w:t>
      </w:r>
      <w:r w:rsidR="004204FC" w:rsidRPr="00B57EA3">
        <w:rPr>
          <w:rFonts w:ascii="Calibri" w:hAnsi="Calibri"/>
          <w:b/>
        </w:rPr>
        <w:t>Skills</w:t>
      </w:r>
      <w:r w:rsidR="00B40EF4" w:rsidRPr="00B57EA3">
        <w:rPr>
          <w:rFonts w:ascii="Calibri" w:hAnsi="Calibri"/>
          <w:b/>
        </w:rPr>
        <w:t xml:space="preserve"> </w:t>
      </w:r>
    </w:p>
    <w:p w:rsidR="005F2C30" w:rsidRDefault="005F2C30" w:rsidP="005F2C30">
      <w:pPr>
        <w:pStyle w:val="ListBullet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 xml:space="preserve">Core: </w:t>
      </w:r>
      <w:r w:rsidR="00C06205">
        <w:rPr>
          <w:rFonts w:ascii="Calibri" w:hAnsi="Calibri"/>
          <w:szCs w:val="20"/>
        </w:rPr>
        <w:t>PHP,</w:t>
      </w:r>
      <w:r w:rsidRPr="005F2C30">
        <w:rPr>
          <w:rFonts w:ascii="Calibri" w:hAnsi="Calibri"/>
          <w:szCs w:val="20"/>
        </w:rPr>
        <w:t xml:space="preserve"> DHTML/XML,</w:t>
      </w:r>
      <w:r w:rsidR="008553FB">
        <w:rPr>
          <w:rFonts w:ascii="Calibri" w:hAnsi="Calibri"/>
          <w:szCs w:val="20"/>
        </w:rPr>
        <w:t xml:space="preserve"> HTML 5</w:t>
      </w:r>
    </w:p>
    <w:p w:rsidR="005F2C30" w:rsidRDefault="005F2C30" w:rsidP="005F2C30">
      <w:pPr>
        <w:pStyle w:val="ListBullet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Add on</w:t>
      </w:r>
      <w:r w:rsidR="006C00EC">
        <w:rPr>
          <w:rFonts w:ascii="Calibri" w:hAnsi="Calibri"/>
          <w:szCs w:val="20"/>
        </w:rPr>
        <w:t xml:space="preserve"> basic</w:t>
      </w:r>
      <w:r w:rsidR="008553FB">
        <w:rPr>
          <w:rFonts w:ascii="Calibri" w:hAnsi="Calibri"/>
          <w:szCs w:val="20"/>
        </w:rPr>
        <w:t xml:space="preserve"> known</w:t>
      </w:r>
      <w:r>
        <w:rPr>
          <w:rFonts w:ascii="Calibri" w:hAnsi="Calibri"/>
          <w:szCs w:val="20"/>
        </w:rPr>
        <w:t>: Core:</w:t>
      </w:r>
      <w:r w:rsidR="001557C0">
        <w:rPr>
          <w:rFonts w:ascii="Calibri" w:hAnsi="Calibri"/>
          <w:szCs w:val="20"/>
        </w:rPr>
        <w:t xml:space="preserve"> VB.NET, C#,</w:t>
      </w:r>
      <w:r w:rsidR="001557C0" w:rsidRPr="005F2C30">
        <w:rPr>
          <w:rFonts w:ascii="Calibri" w:hAnsi="Calibri"/>
          <w:szCs w:val="20"/>
        </w:rPr>
        <w:t xml:space="preserve"> ASP.NET</w:t>
      </w:r>
      <w:r w:rsidR="001557C0">
        <w:rPr>
          <w:rFonts w:ascii="Calibri" w:hAnsi="Calibri"/>
          <w:szCs w:val="20"/>
        </w:rPr>
        <w:t>,</w:t>
      </w:r>
      <w:r>
        <w:rPr>
          <w:rFonts w:ascii="Calibri" w:hAnsi="Calibri"/>
          <w:szCs w:val="20"/>
        </w:rPr>
        <w:t xml:space="preserve"> </w:t>
      </w:r>
      <w:r w:rsidRPr="005F2C30">
        <w:rPr>
          <w:rFonts w:ascii="Calibri" w:hAnsi="Calibri"/>
          <w:szCs w:val="20"/>
        </w:rPr>
        <w:t>J2EE/Servlets</w:t>
      </w:r>
      <w:r w:rsidR="007A34DD">
        <w:rPr>
          <w:rFonts w:ascii="Calibri" w:hAnsi="Calibri"/>
          <w:szCs w:val="20"/>
        </w:rPr>
        <w:t>, CSS, Responsive, Ajax</w:t>
      </w:r>
      <w:r w:rsidR="008553FB">
        <w:rPr>
          <w:rFonts w:ascii="Calibri" w:hAnsi="Calibri"/>
          <w:szCs w:val="20"/>
        </w:rPr>
        <w:t xml:space="preserve">, </w:t>
      </w:r>
      <w:r w:rsidR="008553FB" w:rsidRPr="005F2C30">
        <w:rPr>
          <w:rFonts w:ascii="Calibri" w:hAnsi="Calibri"/>
          <w:szCs w:val="20"/>
        </w:rPr>
        <w:t>Shell Scripts</w:t>
      </w:r>
    </w:p>
    <w:p w:rsidR="005F2C30" w:rsidRPr="005F2C30" w:rsidRDefault="005F2C30" w:rsidP="005F2C30">
      <w:pPr>
        <w:pStyle w:val="ListBullet"/>
        <w:rPr>
          <w:rFonts w:ascii="Calibri" w:hAnsi="Calibri"/>
          <w:szCs w:val="20"/>
        </w:rPr>
      </w:pPr>
      <w:r w:rsidRPr="005F2C30">
        <w:rPr>
          <w:rFonts w:ascii="Calibri" w:hAnsi="Calibri"/>
          <w:szCs w:val="20"/>
        </w:rPr>
        <w:t>Operating Systems: Linux</w:t>
      </w:r>
      <w:r>
        <w:rPr>
          <w:rFonts w:ascii="Calibri" w:hAnsi="Calibri"/>
          <w:szCs w:val="20"/>
        </w:rPr>
        <w:t>,</w:t>
      </w:r>
      <w:r w:rsidRPr="005F2C30">
        <w:rPr>
          <w:rFonts w:ascii="Calibri" w:hAnsi="Calibri"/>
          <w:szCs w:val="20"/>
        </w:rPr>
        <w:t xml:space="preserve"> Windows</w:t>
      </w:r>
    </w:p>
    <w:p w:rsidR="005F2C30" w:rsidRPr="005F2C30" w:rsidRDefault="005F2C30" w:rsidP="005F2C30">
      <w:pPr>
        <w:pStyle w:val="ListBullet"/>
        <w:rPr>
          <w:rFonts w:ascii="Calibri" w:hAnsi="Calibri"/>
          <w:szCs w:val="20"/>
        </w:rPr>
      </w:pPr>
      <w:r w:rsidRPr="005F2C30">
        <w:rPr>
          <w:rFonts w:ascii="Calibri" w:hAnsi="Calibri"/>
          <w:szCs w:val="20"/>
        </w:rPr>
        <w:t>Object Oriented</w:t>
      </w:r>
      <w:r w:rsidR="00915EF1">
        <w:rPr>
          <w:rFonts w:ascii="Calibri" w:hAnsi="Calibri"/>
          <w:szCs w:val="20"/>
        </w:rPr>
        <w:t xml:space="preserve"> basic</w:t>
      </w:r>
      <w:r w:rsidRPr="005F2C30">
        <w:rPr>
          <w:rFonts w:ascii="Calibri" w:hAnsi="Calibri"/>
          <w:szCs w:val="20"/>
        </w:rPr>
        <w:t>: OOA/D</w:t>
      </w:r>
    </w:p>
    <w:p w:rsidR="00084893" w:rsidRPr="00B57EA3" w:rsidRDefault="005F2C30" w:rsidP="005F2C30">
      <w:pPr>
        <w:pStyle w:val="ListBullet"/>
        <w:rPr>
          <w:rFonts w:ascii="Calibri" w:hAnsi="Calibri"/>
          <w:szCs w:val="20"/>
        </w:rPr>
      </w:pPr>
      <w:r w:rsidRPr="005F2C30">
        <w:rPr>
          <w:rFonts w:ascii="Calibri" w:hAnsi="Calibri"/>
          <w:szCs w:val="20"/>
        </w:rPr>
        <w:t>Database:</w:t>
      </w:r>
      <w:r w:rsidR="00434708">
        <w:rPr>
          <w:rFonts w:ascii="Calibri" w:hAnsi="Calibri"/>
          <w:szCs w:val="20"/>
        </w:rPr>
        <w:t xml:space="preserve"> MySQL, </w:t>
      </w:r>
      <w:r w:rsidRPr="005F2C30">
        <w:rPr>
          <w:rFonts w:ascii="Calibri" w:hAnsi="Calibri"/>
          <w:szCs w:val="20"/>
        </w:rPr>
        <w:t>SQL</w:t>
      </w:r>
      <w:r w:rsidR="00434708">
        <w:rPr>
          <w:rFonts w:ascii="Calibri" w:hAnsi="Calibri"/>
          <w:szCs w:val="20"/>
        </w:rPr>
        <w:t xml:space="preserve"> Server</w:t>
      </w:r>
      <w:r w:rsidR="00084893" w:rsidRPr="00B57EA3">
        <w:rPr>
          <w:rFonts w:ascii="Calibri" w:hAnsi="Calibri"/>
          <w:szCs w:val="20"/>
        </w:rPr>
        <w:t xml:space="preserve">. </w:t>
      </w:r>
    </w:p>
    <w:p w:rsidR="00285FED" w:rsidRDefault="00285FED" w:rsidP="00B57EA3">
      <w:pPr>
        <w:pStyle w:val="Heading3"/>
        <w:rPr>
          <w:rFonts w:ascii="Calibri" w:hAnsi="Calibri"/>
          <w:b/>
        </w:rPr>
      </w:pPr>
    </w:p>
    <w:p w:rsidR="004204FC" w:rsidRPr="00B57EA3" w:rsidRDefault="004204FC" w:rsidP="00B57EA3">
      <w:pPr>
        <w:pStyle w:val="Heading3"/>
        <w:rPr>
          <w:rFonts w:ascii="Calibri" w:hAnsi="Calibri"/>
          <w:b/>
        </w:rPr>
      </w:pPr>
      <w:r w:rsidRPr="00B57EA3">
        <w:rPr>
          <w:rFonts w:ascii="Calibri" w:hAnsi="Calibri"/>
          <w:b/>
        </w:rPr>
        <w:t>Education</w:t>
      </w:r>
    </w:p>
    <w:p w:rsidR="004204FC" w:rsidRPr="00B57EA3" w:rsidRDefault="007A34DD">
      <w:pPr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MCA</w:t>
      </w:r>
      <w:r w:rsidR="00B57EA3" w:rsidRPr="00B57EA3">
        <w:rPr>
          <w:rFonts w:ascii="Calibri" w:hAnsi="Calibri" w:cs="Arial"/>
          <w:szCs w:val="20"/>
        </w:rPr>
        <w:t xml:space="preserve"> </w:t>
      </w:r>
      <w:r w:rsidR="004204FC" w:rsidRPr="00B57EA3">
        <w:rPr>
          <w:rFonts w:ascii="Calibri" w:hAnsi="Calibri" w:cs="Arial"/>
          <w:szCs w:val="20"/>
        </w:rPr>
        <w:t>–</w:t>
      </w:r>
      <w:r w:rsidR="00ED4D79" w:rsidRPr="00B57EA3">
        <w:rPr>
          <w:rFonts w:ascii="Calibri" w:hAnsi="Calibri" w:cs="Arial"/>
          <w:szCs w:val="20"/>
        </w:rPr>
        <w:t xml:space="preserve"> </w:t>
      </w:r>
      <w:r>
        <w:rPr>
          <w:rFonts w:ascii="Calibri" w:hAnsi="Calibri" w:cs="Arial"/>
          <w:szCs w:val="20"/>
        </w:rPr>
        <w:t xml:space="preserve">IGNOU </w:t>
      </w:r>
      <w:r w:rsidR="0099322E" w:rsidRPr="00B57EA3">
        <w:rPr>
          <w:rFonts w:ascii="Calibri" w:hAnsi="Calibri" w:cs="Arial"/>
          <w:szCs w:val="20"/>
        </w:rPr>
        <w:t xml:space="preserve">▪ </w:t>
      </w:r>
      <w:r>
        <w:rPr>
          <w:rFonts w:ascii="Calibri" w:hAnsi="Calibri" w:cs="Arial"/>
          <w:szCs w:val="20"/>
        </w:rPr>
        <w:t>201</w:t>
      </w:r>
      <w:r w:rsidR="00811879">
        <w:rPr>
          <w:rFonts w:ascii="Calibri" w:hAnsi="Calibri" w:cs="Arial"/>
          <w:szCs w:val="20"/>
        </w:rPr>
        <w:t>3</w:t>
      </w:r>
    </w:p>
    <w:p w:rsidR="00ED4D79" w:rsidRPr="00B57EA3" w:rsidRDefault="007A34DD" w:rsidP="00ED4D79">
      <w:pPr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 xml:space="preserve">BCA </w:t>
      </w:r>
      <w:r w:rsidR="00ED4D79" w:rsidRPr="00B57EA3">
        <w:rPr>
          <w:rFonts w:ascii="Calibri" w:hAnsi="Calibri" w:cs="Arial"/>
          <w:szCs w:val="20"/>
        </w:rPr>
        <w:t xml:space="preserve">– </w:t>
      </w:r>
      <w:r>
        <w:rPr>
          <w:rFonts w:ascii="Calibri" w:hAnsi="Calibri" w:cs="Arial"/>
          <w:szCs w:val="20"/>
        </w:rPr>
        <w:t>IGNOU</w:t>
      </w:r>
      <w:r w:rsidR="00ED4D79" w:rsidRPr="00B57EA3">
        <w:rPr>
          <w:rFonts w:ascii="Calibri" w:hAnsi="Calibri" w:cs="Arial"/>
          <w:szCs w:val="20"/>
        </w:rPr>
        <w:t xml:space="preserve"> ▪ </w:t>
      </w:r>
      <w:r>
        <w:rPr>
          <w:rFonts w:ascii="Calibri" w:hAnsi="Calibri" w:cs="Arial"/>
          <w:szCs w:val="20"/>
        </w:rPr>
        <w:t>201</w:t>
      </w:r>
      <w:r w:rsidR="00811879">
        <w:rPr>
          <w:rFonts w:ascii="Calibri" w:hAnsi="Calibri" w:cs="Arial"/>
          <w:szCs w:val="20"/>
        </w:rPr>
        <w:t>1</w:t>
      </w:r>
    </w:p>
    <w:p w:rsidR="005E352D" w:rsidRDefault="007A34DD" w:rsidP="00ED4D79">
      <w:pPr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 xml:space="preserve">SSC, Science </w:t>
      </w:r>
      <w:r w:rsidR="005E352D" w:rsidRPr="00B57EA3">
        <w:rPr>
          <w:rFonts w:ascii="Calibri" w:hAnsi="Calibri" w:cs="Arial"/>
          <w:szCs w:val="20"/>
        </w:rPr>
        <w:t xml:space="preserve">– </w:t>
      </w:r>
      <w:r w:rsidR="00875CA1">
        <w:rPr>
          <w:rFonts w:ascii="Calibri" w:hAnsi="Calibri" w:cs="Arial"/>
          <w:szCs w:val="20"/>
        </w:rPr>
        <w:t>Enter College ▪ 2007</w:t>
      </w:r>
    </w:p>
    <w:p w:rsidR="00285FED" w:rsidRDefault="00285FED" w:rsidP="001F0775">
      <w:pPr>
        <w:pStyle w:val="Heading3"/>
        <w:rPr>
          <w:rFonts w:ascii="Calibri" w:hAnsi="Calibri"/>
          <w:b/>
        </w:rPr>
      </w:pPr>
    </w:p>
    <w:p w:rsidR="001F0775" w:rsidRPr="00B57EA3" w:rsidRDefault="001F0775" w:rsidP="001F0775">
      <w:pPr>
        <w:pStyle w:val="Heading3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Personal </w:t>
      </w:r>
      <w:r w:rsidR="00F64CF4">
        <w:rPr>
          <w:rFonts w:ascii="Calibri" w:hAnsi="Calibri"/>
          <w:b/>
        </w:rPr>
        <w:t>dossier</w:t>
      </w:r>
    </w:p>
    <w:p w:rsidR="001F0775" w:rsidRPr="00B57EA3" w:rsidRDefault="008452F3" w:rsidP="001F0775">
      <w:pPr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Name</w:t>
      </w:r>
      <w:r w:rsidR="001F0775" w:rsidRPr="00B57EA3">
        <w:rPr>
          <w:rFonts w:ascii="Calibri" w:hAnsi="Calibri" w:cs="Arial"/>
          <w:szCs w:val="20"/>
        </w:rPr>
        <w:t xml:space="preserve"> </w:t>
      </w:r>
      <w:r w:rsidR="007C505F">
        <w:rPr>
          <w:rFonts w:ascii="Calibri" w:hAnsi="Calibri" w:cs="Arial"/>
          <w:szCs w:val="20"/>
        </w:rPr>
        <w:tab/>
      </w:r>
      <w:r w:rsidR="007C505F">
        <w:rPr>
          <w:rFonts w:ascii="Calibri" w:hAnsi="Calibri" w:cs="Arial"/>
          <w:szCs w:val="20"/>
        </w:rPr>
        <w:tab/>
      </w:r>
      <w:r w:rsidR="007C505F">
        <w:rPr>
          <w:rFonts w:ascii="Calibri" w:hAnsi="Calibri" w:cs="Arial"/>
          <w:szCs w:val="20"/>
        </w:rPr>
        <w:tab/>
      </w:r>
      <w:r w:rsidR="001F0775" w:rsidRPr="00B57EA3">
        <w:rPr>
          <w:rFonts w:ascii="Calibri" w:hAnsi="Calibri" w:cs="Arial"/>
          <w:szCs w:val="20"/>
        </w:rPr>
        <w:t xml:space="preserve">– </w:t>
      </w:r>
      <w:r>
        <w:rPr>
          <w:rFonts w:ascii="Calibri" w:hAnsi="Calibri" w:cs="Arial"/>
          <w:szCs w:val="20"/>
        </w:rPr>
        <w:t>Amit mishra</w:t>
      </w:r>
    </w:p>
    <w:p w:rsidR="001F0775" w:rsidRPr="00B57EA3" w:rsidRDefault="00891281" w:rsidP="001F0775">
      <w:pPr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Father’s</w:t>
      </w:r>
      <w:r w:rsidR="008452F3">
        <w:rPr>
          <w:rFonts w:ascii="Calibri" w:hAnsi="Calibri" w:cs="Arial"/>
          <w:szCs w:val="20"/>
        </w:rPr>
        <w:t xml:space="preserve"> Name</w:t>
      </w:r>
      <w:r w:rsidR="001F0775">
        <w:rPr>
          <w:rFonts w:ascii="Calibri" w:hAnsi="Calibri" w:cs="Arial"/>
          <w:szCs w:val="20"/>
        </w:rPr>
        <w:t xml:space="preserve"> </w:t>
      </w:r>
      <w:r w:rsidR="007C505F">
        <w:rPr>
          <w:rFonts w:ascii="Calibri" w:hAnsi="Calibri" w:cs="Arial"/>
          <w:szCs w:val="20"/>
        </w:rPr>
        <w:tab/>
      </w:r>
      <w:r w:rsidR="007C505F">
        <w:rPr>
          <w:rFonts w:ascii="Calibri" w:hAnsi="Calibri" w:cs="Arial"/>
          <w:szCs w:val="20"/>
        </w:rPr>
        <w:tab/>
      </w:r>
      <w:r w:rsidR="001F0775" w:rsidRPr="00B57EA3">
        <w:rPr>
          <w:rFonts w:ascii="Calibri" w:hAnsi="Calibri" w:cs="Arial"/>
          <w:szCs w:val="20"/>
        </w:rPr>
        <w:t xml:space="preserve">– </w:t>
      </w:r>
      <w:r w:rsidR="008452F3">
        <w:rPr>
          <w:rFonts w:ascii="Calibri" w:hAnsi="Calibri" w:cs="Arial"/>
          <w:szCs w:val="20"/>
        </w:rPr>
        <w:t>Yoghes mishra</w:t>
      </w:r>
    </w:p>
    <w:p w:rsidR="001F0775" w:rsidRDefault="008452F3" w:rsidP="001F0775">
      <w:pPr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 xml:space="preserve">Date of </w:t>
      </w:r>
      <w:r w:rsidR="00891281">
        <w:rPr>
          <w:rFonts w:ascii="Calibri" w:hAnsi="Calibri" w:cs="Arial"/>
          <w:szCs w:val="20"/>
        </w:rPr>
        <w:t>birth</w:t>
      </w:r>
      <w:r w:rsidR="001F0775">
        <w:rPr>
          <w:rFonts w:ascii="Calibri" w:hAnsi="Calibri" w:cs="Arial"/>
          <w:szCs w:val="20"/>
        </w:rPr>
        <w:t xml:space="preserve"> </w:t>
      </w:r>
      <w:r w:rsidR="007C505F">
        <w:rPr>
          <w:rFonts w:ascii="Calibri" w:hAnsi="Calibri" w:cs="Arial"/>
          <w:szCs w:val="20"/>
        </w:rPr>
        <w:tab/>
      </w:r>
      <w:r w:rsidR="007C505F">
        <w:rPr>
          <w:rFonts w:ascii="Calibri" w:hAnsi="Calibri" w:cs="Arial"/>
          <w:szCs w:val="20"/>
        </w:rPr>
        <w:tab/>
      </w:r>
      <w:r w:rsidR="001F0775" w:rsidRPr="00B57EA3">
        <w:rPr>
          <w:rFonts w:ascii="Calibri" w:hAnsi="Calibri" w:cs="Arial"/>
          <w:szCs w:val="20"/>
        </w:rPr>
        <w:t xml:space="preserve">– </w:t>
      </w:r>
      <w:r>
        <w:rPr>
          <w:rFonts w:ascii="Calibri" w:hAnsi="Calibri" w:cs="Arial"/>
          <w:szCs w:val="20"/>
        </w:rPr>
        <w:t>10</w:t>
      </w:r>
      <w:r w:rsidRPr="008452F3">
        <w:rPr>
          <w:rFonts w:ascii="Calibri" w:hAnsi="Calibri" w:cs="Arial"/>
          <w:szCs w:val="20"/>
          <w:vertAlign w:val="superscript"/>
        </w:rPr>
        <w:t>th</w:t>
      </w:r>
      <w:r>
        <w:rPr>
          <w:rFonts w:ascii="Calibri" w:hAnsi="Calibri" w:cs="Arial"/>
          <w:szCs w:val="20"/>
        </w:rPr>
        <w:t xml:space="preserve"> March 1990</w:t>
      </w:r>
    </w:p>
    <w:p w:rsidR="008452F3" w:rsidRDefault="008452F3" w:rsidP="008452F3">
      <w:pPr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 xml:space="preserve">Sex </w:t>
      </w:r>
      <w:r w:rsidR="007C505F">
        <w:rPr>
          <w:rFonts w:ascii="Calibri" w:hAnsi="Calibri" w:cs="Arial"/>
          <w:szCs w:val="20"/>
        </w:rPr>
        <w:tab/>
      </w:r>
      <w:r w:rsidR="007C505F">
        <w:rPr>
          <w:rFonts w:ascii="Calibri" w:hAnsi="Calibri" w:cs="Arial"/>
          <w:szCs w:val="20"/>
        </w:rPr>
        <w:tab/>
      </w:r>
      <w:r w:rsidR="007C505F">
        <w:rPr>
          <w:rFonts w:ascii="Calibri" w:hAnsi="Calibri" w:cs="Arial"/>
          <w:szCs w:val="20"/>
        </w:rPr>
        <w:tab/>
      </w:r>
      <w:r w:rsidRPr="00B57EA3">
        <w:rPr>
          <w:rFonts w:ascii="Calibri" w:hAnsi="Calibri" w:cs="Arial"/>
          <w:szCs w:val="20"/>
        </w:rPr>
        <w:t xml:space="preserve">– </w:t>
      </w:r>
      <w:r>
        <w:rPr>
          <w:rFonts w:ascii="Calibri" w:hAnsi="Calibri" w:cs="Arial"/>
          <w:szCs w:val="20"/>
        </w:rPr>
        <w:t>Male</w:t>
      </w:r>
    </w:p>
    <w:p w:rsidR="008452F3" w:rsidRDefault="008452F3" w:rsidP="008452F3">
      <w:pPr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Marital status</w:t>
      </w:r>
      <w:r w:rsidR="007C505F">
        <w:rPr>
          <w:rFonts w:ascii="Calibri" w:hAnsi="Calibri" w:cs="Arial"/>
          <w:szCs w:val="20"/>
        </w:rPr>
        <w:tab/>
      </w:r>
      <w:r w:rsidR="007C505F">
        <w:rPr>
          <w:rFonts w:ascii="Calibri" w:hAnsi="Calibri" w:cs="Arial"/>
          <w:szCs w:val="20"/>
        </w:rPr>
        <w:tab/>
      </w:r>
      <w:r w:rsidRPr="00B57EA3">
        <w:rPr>
          <w:rFonts w:ascii="Calibri" w:hAnsi="Calibri" w:cs="Arial"/>
          <w:szCs w:val="20"/>
        </w:rPr>
        <w:t xml:space="preserve">– </w:t>
      </w:r>
      <w:r>
        <w:rPr>
          <w:rFonts w:ascii="Calibri" w:hAnsi="Calibri" w:cs="Arial"/>
          <w:szCs w:val="20"/>
        </w:rPr>
        <w:t>Single</w:t>
      </w:r>
    </w:p>
    <w:p w:rsidR="008452F3" w:rsidRDefault="008452F3" w:rsidP="008452F3">
      <w:pPr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 xml:space="preserve">Address </w:t>
      </w:r>
      <w:r w:rsidR="007C505F">
        <w:rPr>
          <w:rFonts w:ascii="Calibri" w:hAnsi="Calibri" w:cs="Arial"/>
          <w:szCs w:val="20"/>
        </w:rPr>
        <w:tab/>
      </w:r>
      <w:r w:rsidR="007C505F">
        <w:rPr>
          <w:rFonts w:ascii="Calibri" w:hAnsi="Calibri" w:cs="Arial"/>
          <w:szCs w:val="20"/>
        </w:rPr>
        <w:tab/>
      </w:r>
      <w:r w:rsidR="007C505F">
        <w:rPr>
          <w:rFonts w:ascii="Calibri" w:hAnsi="Calibri" w:cs="Arial"/>
          <w:szCs w:val="20"/>
        </w:rPr>
        <w:tab/>
      </w:r>
      <w:r w:rsidRPr="00B57EA3">
        <w:rPr>
          <w:rFonts w:ascii="Calibri" w:hAnsi="Calibri" w:cs="Arial"/>
          <w:szCs w:val="20"/>
        </w:rPr>
        <w:t xml:space="preserve">– </w:t>
      </w:r>
      <w:r>
        <w:rPr>
          <w:rFonts w:ascii="Calibri" w:hAnsi="Calibri" w:cs="Arial"/>
          <w:szCs w:val="20"/>
        </w:rPr>
        <w:t xml:space="preserve">South Delhi </w:t>
      </w:r>
      <w:r w:rsidR="00470380">
        <w:rPr>
          <w:rFonts w:ascii="Calibri" w:hAnsi="Calibri" w:cs="Arial"/>
          <w:szCs w:val="20"/>
        </w:rPr>
        <w:t xml:space="preserve">- </w:t>
      </w:r>
      <w:r>
        <w:rPr>
          <w:rFonts w:ascii="Calibri" w:hAnsi="Calibri" w:cs="Arial"/>
          <w:szCs w:val="20"/>
        </w:rPr>
        <w:t>110044</w:t>
      </w:r>
    </w:p>
    <w:p w:rsidR="008452F3" w:rsidRDefault="008452F3" w:rsidP="008452F3">
      <w:pPr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Language known</w:t>
      </w:r>
      <w:r w:rsidR="007C505F">
        <w:rPr>
          <w:rFonts w:ascii="Calibri" w:hAnsi="Calibri" w:cs="Arial"/>
          <w:szCs w:val="20"/>
        </w:rPr>
        <w:tab/>
      </w:r>
      <w:r w:rsidR="007C505F">
        <w:rPr>
          <w:rFonts w:ascii="Calibri" w:hAnsi="Calibri" w:cs="Arial"/>
          <w:szCs w:val="20"/>
        </w:rPr>
        <w:tab/>
      </w:r>
      <w:r w:rsidRPr="00B57EA3">
        <w:rPr>
          <w:rFonts w:ascii="Calibri" w:hAnsi="Calibri" w:cs="Arial"/>
          <w:szCs w:val="20"/>
        </w:rPr>
        <w:t xml:space="preserve">– </w:t>
      </w:r>
      <w:r>
        <w:rPr>
          <w:rFonts w:ascii="Calibri" w:hAnsi="Calibri" w:cs="Arial"/>
          <w:szCs w:val="20"/>
        </w:rPr>
        <w:t>English, Hind</w:t>
      </w:r>
    </w:p>
    <w:sectPr w:rsidR="008452F3" w:rsidSect="00E17B08">
      <w:footerReference w:type="default" r:id="rId30"/>
      <w:pgSz w:w="12240" w:h="15840"/>
      <w:pgMar w:top="284" w:right="1728" w:bottom="142" w:left="172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046" w:rsidRDefault="005F3046">
      <w:r>
        <w:separator/>
      </w:r>
    </w:p>
  </w:endnote>
  <w:endnote w:type="continuationSeparator" w:id="0">
    <w:p w:rsidR="005F3046" w:rsidRDefault="005F3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EF4" w:rsidRDefault="00B40EF4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046" w:rsidRDefault="005F3046">
      <w:r>
        <w:separator/>
      </w:r>
    </w:p>
  </w:footnote>
  <w:footnote w:type="continuationSeparator" w:id="0">
    <w:p w:rsidR="005F3046" w:rsidRDefault="005F3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7A8A8A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DB8EC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1D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EA8C9B6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4">
    <w:nsid w:val="03406AFA"/>
    <w:multiLevelType w:val="hybridMultilevel"/>
    <w:tmpl w:val="712C1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76F7B"/>
    <w:multiLevelType w:val="hybridMultilevel"/>
    <w:tmpl w:val="F108733A"/>
    <w:lvl w:ilvl="0" w:tplc="0FB4EA1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A64986"/>
    <w:multiLevelType w:val="hybridMultilevel"/>
    <w:tmpl w:val="A874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F6141"/>
    <w:multiLevelType w:val="hybridMultilevel"/>
    <w:tmpl w:val="A3465EA4"/>
    <w:lvl w:ilvl="0" w:tplc="28CA3A02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6320F8"/>
    <w:multiLevelType w:val="hybridMultilevel"/>
    <w:tmpl w:val="E7928BA0"/>
    <w:lvl w:ilvl="0" w:tplc="1D12B0FA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0C16EB"/>
    <w:multiLevelType w:val="hybridMultilevel"/>
    <w:tmpl w:val="BB729AAE"/>
    <w:lvl w:ilvl="0" w:tplc="F25E84A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A0724E"/>
    <w:multiLevelType w:val="hybridMultilevel"/>
    <w:tmpl w:val="17AA4006"/>
    <w:lvl w:ilvl="0" w:tplc="F25E84A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0"/>
  </w:num>
  <w:num w:numId="5">
    <w:abstractNumId w:val="3"/>
  </w:num>
  <w:num w:numId="6">
    <w:abstractNumId w:val="15"/>
  </w:num>
  <w:num w:numId="7">
    <w:abstractNumId w:val="11"/>
  </w:num>
  <w:num w:numId="8">
    <w:abstractNumId w:val="13"/>
  </w:num>
  <w:num w:numId="9">
    <w:abstractNumId w:val="2"/>
  </w:num>
  <w:num w:numId="10">
    <w:abstractNumId w:val="1"/>
  </w:num>
  <w:num w:numId="11">
    <w:abstractNumId w:val="0"/>
  </w:num>
  <w:num w:numId="12">
    <w:abstractNumId w:val="7"/>
  </w:num>
  <w:num w:numId="13">
    <w:abstractNumId w:val="5"/>
  </w:num>
  <w:num w:numId="14">
    <w:abstractNumId w:val="4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2764"/>
    <w:rsid w:val="00003019"/>
    <w:rsid w:val="00004C92"/>
    <w:rsid w:val="00005E6E"/>
    <w:rsid w:val="00014722"/>
    <w:rsid w:val="00022C06"/>
    <w:rsid w:val="000241E2"/>
    <w:rsid w:val="0002669F"/>
    <w:rsid w:val="00052CB4"/>
    <w:rsid w:val="00064AC9"/>
    <w:rsid w:val="00073589"/>
    <w:rsid w:val="00073F66"/>
    <w:rsid w:val="00074952"/>
    <w:rsid w:val="00074B73"/>
    <w:rsid w:val="00084893"/>
    <w:rsid w:val="00086756"/>
    <w:rsid w:val="00096B78"/>
    <w:rsid w:val="000A1212"/>
    <w:rsid w:val="000A47EB"/>
    <w:rsid w:val="000C2764"/>
    <w:rsid w:val="000D6E56"/>
    <w:rsid w:val="000E0551"/>
    <w:rsid w:val="000E1D63"/>
    <w:rsid w:val="000E4310"/>
    <w:rsid w:val="000F0CE6"/>
    <w:rsid w:val="000F34AC"/>
    <w:rsid w:val="000F6B2B"/>
    <w:rsid w:val="001005A1"/>
    <w:rsid w:val="00104FF8"/>
    <w:rsid w:val="00105B79"/>
    <w:rsid w:val="00110396"/>
    <w:rsid w:val="00117985"/>
    <w:rsid w:val="001225AD"/>
    <w:rsid w:val="00125FB3"/>
    <w:rsid w:val="00133F81"/>
    <w:rsid w:val="001557C0"/>
    <w:rsid w:val="00156E70"/>
    <w:rsid w:val="00164F9F"/>
    <w:rsid w:val="0017359A"/>
    <w:rsid w:val="001804F2"/>
    <w:rsid w:val="00180C1C"/>
    <w:rsid w:val="001928AD"/>
    <w:rsid w:val="001E3174"/>
    <w:rsid w:val="001F0775"/>
    <w:rsid w:val="001F6986"/>
    <w:rsid w:val="00212BE6"/>
    <w:rsid w:val="00216D12"/>
    <w:rsid w:val="00217A74"/>
    <w:rsid w:val="002235CA"/>
    <w:rsid w:val="00241D67"/>
    <w:rsid w:val="002427CC"/>
    <w:rsid w:val="00257161"/>
    <w:rsid w:val="00285FED"/>
    <w:rsid w:val="002A22D4"/>
    <w:rsid w:val="002B4177"/>
    <w:rsid w:val="002C509E"/>
    <w:rsid w:val="002E4779"/>
    <w:rsid w:val="002F1260"/>
    <w:rsid w:val="002F3B33"/>
    <w:rsid w:val="002F7450"/>
    <w:rsid w:val="00314CED"/>
    <w:rsid w:val="00315723"/>
    <w:rsid w:val="00322A83"/>
    <w:rsid w:val="00324829"/>
    <w:rsid w:val="003312CC"/>
    <w:rsid w:val="00354E7F"/>
    <w:rsid w:val="003650F5"/>
    <w:rsid w:val="00366C32"/>
    <w:rsid w:val="00391652"/>
    <w:rsid w:val="003B3702"/>
    <w:rsid w:val="003C4A48"/>
    <w:rsid w:val="003C7C2D"/>
    <w:rsid w:val="003F13B3"/>
    <w:rsid w:val="00412A70"/>
    <w:rsid w:val="004204FC"/>
    <w:rsid w:val="00430DE6"/>
    <w:rsid w:val="00434708"/>
    <w:rsid w:val="00434722"/>
    <w:rsid w:val="00434970"/>
    <w:rsid w:val="00451150"/>
    <w:rsid w:val="00457908"/>
    <w:rsid w:val="00470380"/>
    <w:rsid w:val="0047404A"/>
    <w:rsid w:val="004A667F"/>
    <w:rsid w:val="004B7CD6"/>
    <w:rsid w:val="004D063C"/>
    <w:rsid w:val="004D0B5E"/>
    <w:rsid w:val="004D62DF"/>
    <w:rsid w:val="004F31ED"/>
    <w:rsid w:val="005070B4"/>
    <w:rsid w:val="005228D8"/>
    <w:rsid w:val="0053750A"/>
    <w:rsid w:val="00576172"/>
    <w:rsid w:val="00577451"/>
    <w:rsid w:val="00582D0B"/>
    <w:rsid w:val="00583271"/>
    <w:rsid w:val="0059258D"/>
    <w:rsid w:val="005B7FF2"/>
    <w:rsid w:val="005C4EFB"/>
    <w:rsid w:val="005C5311"/>
    <w:rsid w:val="005C7861"/>
    <w:rsid w:val="005D4CAE"/>
    <w:rsid w:val="005E0ED0"/>
    <w:rsid w:val="005E352D"/>
    <w:rsid w:val="005F2C30"/>
    <w:rsid w:val="005F3046"/>
    <w:rsid w:val="005F3706"/>
    <w:rsid w:val="005F4FA8"/>
    <w:rsid w:val="00600E06"/>
    <w:rsid w:val="00620759"/>
    <w:rsid w:val="00641478"/>
    <w:rsid w:val="00644A14"/>
    <w:rsid w:val="00654DD6"/>
    <w:rsid w:val="006949B0"/>
    <w:rsid w:val="00694A5E"/>
    <w:rsid w:val="006A316A"/>
    <w:rsid w:val="006B5A74"/>
    <w:rsid w:val="006C00EC"/>
    <w:rsid w:val="006C3B13"/>
    <w:rsid w:val="006C4F5D"/>
    <w:rsid w:val="006C7DE5"/>
    <w:rsid w:val="006E21DE"/>
    <w:rsid w:val="006F0041"/>
    <w:rsid w:val="006F4EDB"/>
    <w:rsid w:val="006F6D54"/>
    <w:rsid w:val="00722FFA"/>
    <w:rsid w:val="007231C4"/>
    <w:rsid w:val="00737D10"/>
    <w:rsid w:val="00763EA8"/>
    <w:rsid w:val="00774BC5"/>
    <w:rsid w:val="00782DEB"/>
    <w:rsid w:val="00784A00"/>
    <w:rsid w:val="007A34DD"/>
    <w:rsid w:val="007A63DF"/>
    <w:rsid w:val="007B31E0"/>
    <w:rsid w:val="007C505F"/>
    <w:rsid w:val="007D7818"/>
    <w:rsid w:val="007F5C58"/>
    <w:rsid w:val="00811879"/>
    <w:rsid w:val="00817151"/>
    <w:rsid w:val="008236BC"/>
    <w:rsid w:val="00830ACE"/>
    <w:rsid w:val="008452F3"/>
    <w:rsid w:val="0084771D"/>
    <w:rsid w:val="008553FB"/>
    <w:rsid w:val="008718C0"/>
    <w:rsid w:val="008733CA"/>
    <w:rsid w:val="00875CA1"/>
    <w:rsid w:val="00876FE7"/>
    <w:rsid w:val="00883E03"/>
    <w:rsid w:val="00891281"/>
    <w:rsid w:val="0089184D"/>
    <w:rsid w:val="008A0FF3"/>
    <w:rsid w:val="008F20E5"/>
    <w:rsid w:val="008F4B8F"/>
    <w:rsid w:val="00915EF1"/>
    <w:rsid w:val="0091702A"/>
    <w:rsid w:val="00922418"/>
    <w:rsid w:val="009406C7"/>
    <w:rsid w:val="00943397"/>
    <w:rsid w:val="00946ECF"/>
    <w:rsid w:val="00982EB5"/>
    <w:rsid w:val="0099322E"/>
    <w:rsid w:val="00996A09"/>
    <w:rsid w:val="009B4348"/>
    <w:rsid w:val="009B4C62"/>
    <w:rsid w:val="009C6CB1"/>
    <w:rsid w:val="009D217A"/>
    <w:rsid w:val="009D21B2"/>
    <w:rsid w:val="009E23FD"/>
    <w:rsid w:val="009F3DF6"/>
    <w:rsid w:val="00A05758"/>
    <w:rsid w:val="00A13E97"/>
    <w:rsid w:val="00AC00AF"/>
    <w:rsid w:val="00AC00E6"/>
    <w:rsid w:val="00AE2228"/>
    <w:rsid w:val="00AE6503"/>
    <w:rsid w:val="00AF4544"/>
    <w:rsid w:val="00B13758"/>
    <w:rsid w:val="00B303E7"/>
    <w:rsid w:val="00B40EF4"/>
    <w:rsid w:val="00B508F9"/>
    <w:rsid w:val="00B51F45"/>
    <w:rsid w:val="00B57EA3"/>
    <w:rsid w:val="00B70F67"/>
    <w:rsid w:val="00B839E2"/>
    <w:rsid w:val="00B86E8E"/>
    <w:rsid w:val="00B935C4"/>
    <w:rsid w:val="00BA2DF5"/>
    <w:rsid w:val="00BA6F28"/>
    <w:rsid w:val="00BC4063"/>
    <w:rsid w:val="00BC6698"/>
    <w:rsid w:val="00BD118A"/>
    <w:rsid w:val="00C03F16"/>
    <w:rsid w:val="00C059D4"/>
    <w:rsid w:val="00C06205"/>
    <w:rsid w:val="00C11FF5"/>
    <w:rsid w:val="00C147F1"/>
    <w:rsid w:val="00C21A70"/>
    <w:rsid w:val="00C235CD"/>
    <w:rsid w:val="00C254A4"/>
    <w:rsid w:val="00C353CA"/>
    <w:rsid w:val="00C54F51"/>
    <w:rsid w:val="00C82AF9"/>
    <w:rsid w:val="00C871B3"/>
    <w:rsid w:val="00CB11CB"/>
    <w:rsid w:val="00CF7F1C"/>
    <w:rsid w:val="00D01DBB"/>
    <w:rsid w:val="00D03163"/>
    <w:rsid w:val="00D2642E"/>
    <w:rsid w:val="00D2666D"/>
    <w:rsid w:val="00D275B3"/>
    <w:rsid w:val="00D41296"/>
    <w:rsid w:val="00D670AB"/>
    <w:rsid w:val="00D71587"/>
    <w:rsid w:val="00D72637"/>
    <w:rsid w:val="00D74A0A"/>
    <w:rsid w:val="00D84AD3"/>
    <w:rsid w:val="00D967EB"/>
    <w:rsid w:val="00DB1EAB"/>
    <w:rsid w:val="00DC49E7"/>
    <w:rsid w:val="00DD2F48"/>
    <w:rsid w:val="00DE0F70"/>
    <w:rsid w:val="00DF5165"/>
    <w:rsid w:val="00E02D59"/>
    <w:rsid w:val="00E13D47"/>
    <w:rsid w:val="00E17B08"/>
    <w:rsid w:val="00E24499"/>
    <w:rsid w:val="00E43BB4"/>
    <w:rsid w:val="00E46F8D"/>
    <w:rsid w:val="00E64364"/>
    <w:rsid w:val="00E6641D"/>
    <w:rsid w:val="00E7158A"/>
    <w:rsid w:val="00E75B55"/>
    <w:rsid w:val="00E808E5"/>
    <w:rsid w:val="00E87F67"/>
    <w:rsid w:val="00E94A60"/>
    <w:rsid w:val="00EA4CDC"/>
    <w:rsid w:val="00EA7A8E"/>
    <w:rsid w:val="00EB1E29"/>
    <w:rsid w:val="00EB1F4D"/>
    <w:rsid w:val="00EB5B41"/>
    <w:rsid w:val="00EC5E89"/>
    <w:rsid w:val="00EC7EF4"/>
    <w:rsid w:val="00ED188B"/>
    <w:rsid w:val="00ED4D79"/>
    <w:rsid w:val="00EE77E6"/>
    <w:rsid w:val="00EE7D4C"/>
    <w:rsid w:val="00EF211A"/>
    <w:rsid w:val="00EF300C"/>
    <w:rsid w:val="00EF3410"/>
    <w:rsid w:val="00F1098B"/>
    <w:rsid w:val="00F37C26"/>
    <w:rsid w:val="00F64CF4"/>
    <w:rsid w:val="00F65E80"/>
    <w:rsid w:val="00F96983"/>
    <w:rsid w:val="00FC025D"/>
    <w:rsid w:val="00FC262D"/>
    <w:rsid w:val="00FD16EF"/>
    <w:rsid w:val="00FD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4AC9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64AC9"/>
    <w:rPr>
      <w:rFonts w:asciiTheme="minorHAnsi" w:hAnsiTheme="minorHAnsi" w:cs="Arial"/>
      <w:bCs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B86E8E"/>
    <w:rPr>
      <w:color w:val="0000FF"/>
      <w:u w:val="single"/>
    </w:rPr>
  </w:style>
  <w:style w:type="paragraph" w:styleId="ListBullet">
    <w:name w:val="List Bullet"/>
    <w:basedOn w:val="Normal"/>
    <w:next w:val="Normal"/>
    <w:autoRedefine/>
    <w:qFormat/>
    <w:rsid w:val="001F6986"/>
    <w:pPr>
      <w:numPr>
        <w:numId w:val="3"/>
      </w:numPr>
      <w:spacing w:before="60"/>
    </w:pPr>
  </w:style>
  <w:style w:type="character" w:customStyle="1" w:styleId="Position">
    <w:name w:val="Position"/>
    <w:basedOn w:val="DefaultParagraphFont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B40E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ligaremro.com" TargetMode="External"/><Relationship Id="rId18" Type="http://schemas.openxmlformats.org/officeDocument/2006/relationships/hyperlink" Target="http://www.unitedbuscharter.com" TargetMode="External"/><Relationship Id="rId26" Type="http://schemas.openxmlformats.org/officeDocument/2006/relationships/hyperlink" Target="http://www.myvoyagesindia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kgmhats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london-osteopathy-pilates.co.uk" TargetMode="External"/><Relationship Id="rId17" Type="http://schemas.openxmlformats.org/officeDocument/2006/relationships/hyperlink" Target="http://www.luxuryvillasinflorence.com" TargetMode="External"/><Relationship Id="rId25" Type="http://schemas.openxmlformats.org/officeDocument/2006/relationships/hyperlink" Target="http://www.rkentertainmentsolution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aramountlaw.in" TargetMode="External"/><Relationship Id="rId20" Type="http://schemas.openxmlformats.org/officeDocument/2006/relationships/hyperlink" Target="http://www.doctorshebani.com" TargetMode="External"/><Relationship Id="rId29" Type="http://schemas.openxmlformats.org/officeDocument/2006/relationships/hyperlink" Target="http://www.teammas.i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eammas.in" TargetMode="External"/><Relationship Id="rId24" Type="http://schemas.openxmlformats.org/officeDocument/2006/relationships/hyperlink" Target="http://www.montereylimoservice.net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redrockinfosolutions.com" TargetMode="External"/><Relationship Id="rId23" Type="http://schemas.openxmlformats.org/officeDocument/2006/relationships/hyperlink" Target="http://www.ezeegrass.com" TargetMode="External"/><Relationship Id="rId28" Type="http://schemas.openxmlformats.org/officeDocument/2006/relationships/hyperlink" Target="http://www.thotlabs.com" TargetMode="External"/><Relationship Id="rId10" Type="http://schemas.openxmlformats.org/officeDocument/2006/relationships/hyperlink" Target="http://www.redrockinfosolutions.com" TargetMode="External"/><Relationship Id="rId19" Type="http://schemas.openxmlformats.org/officeDocument/2006/relationships/hyperlink" Target="http://www.vaanicosmeticsproducts.com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kmishra90@gmail.com" TargetMode="External"/><Relationship Id="rId14" Type="http://schemas.openxmlformats.org/officeDocument/2006/relationships/hyperlink" Target="http://www.delhincrrealtors.com" TargetMode="External"/><Relationship Id="rId22" Type="http://schemas.openxmlformats.org/officeDocument/2006/relationships/hyperlink" Target="http://www.coolbluezphotography.com" TargetMode="External"/><Relationship Id="rId27" Type="http://schemas.openxmlformats.org/officeDocument/2006/relationships/hyperlink" Target="http://www.etechies.in" TargetMode="External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rth%20Goyal\AppData\Roaming\Microsoft\Templates\MS_Resum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93D9AF-C011-43CE-8A90-A4F30DA2D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MS_ResumeIn</Template>
  <TotalTime>512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within company resume</vt:lpstr>
    </vt:vector>
  </TitlesOfParts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within company resume</dc:title>
  <dc:creator>Samarth Goyal</dc:creator>
  <cp:lastModifiedBy>akm</cp:lastModifiedBy>
  <cp:revision>238</cp:revision>
  <cp:lastPrinted>2003-11-24T18:55:00Z</cp:lastPrinted>
  <dcterms:created xsi:type="dcterms:W3CDTF">2013-11-09T14:16:00Z</dcterms:created>
  <dcterms:modified xsi:type="dcterms:W3CDTF">2014-05-06T13:04:00Z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</Properties>
</file>