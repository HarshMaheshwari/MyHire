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070"/>
        <w:gridCol w:w="7650"/>
      </w:tblGrid>
      <w:tr w:rsidR="00EF51A5" w:rsidRPr="0019542E">
        <w:tc>
          <w:tcPr>
            <w:tcW w:w="2070" w:type="dxa"/>
          </w:tcPr>
          <w:p w:rsidR="00EE032D" w:rsidRPr="0019542E" w:rsidRDefault="00EE032D">
            <w:pPr>
              <w:spacing w:line="240" w:lineRule="auto"/>
              <w:rPr>
                <w:rFonts w:ascii="Calibri" w:hAnsi="Calibri"/>
                <w:color w:val="auto"/>
              </w:rPr>
            </w:pPr>
          </w:p>
        </w:tc>
        <w:tc>
          <w:tcPr>
            <w:tcW w:w="7650" w:type="dxa"/>
            <w:tcMar>
              <w:bottom w:w="576" w:type="dxa"/>
            </w:tcMar>
          </w:tcPr>
          <w:p w:rsidR="00EE032D" w:rsidRPr="0034480A" w:rsidRDefault="00EC24E1" w:rsidP="00EF51A5">
            <w:pPr>
              <w:pStyle w:val="Name"/>
              <w:jc w:val="center"/>
              <w:rPr>
                <w:color w:val="auto"/>
                <w:sz w:val="52"/>
                <w:szCs w:val="56"/>
              </w:rPr>
            </w:pPr>
            <w:sdt>
              <w:sdtPr>
                <w:rPr>
                  <w:color w:val="auto"/>
                  <w:sz w:val="52"/>
                  <w:szCs w:val="56"/>
                </w:rPr>
                <w:alias w:val="Your Name"/>
                <w:tag w:val=""/>
                <w:id w:val="1197042864"/>
                <w:placeholder>
                  <w:docPart w:val="630F6281B89E4EE7AC691AA15235DB10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EF51A5" w:rsidRPr="0034480A">
                  <w:rPr>
                    <w:color w:val="auto"/>
                    <w:sz w:val="52"/>
                    <w:szCs w:val="56"/>
                    <w:lang w:val="en-IN"/>
                  </w:rPr>
                  <w:t>Ashit Anand Chakravarty</w:t>
                </w:r>
              </w:sdtContent>
            </w:sdt>
          </w:p>
          <w:p w:rsidR="00EE032D" w:rsidRPr="0034480A" w:rsidRDefault="00EF51A5" w:rsidP="00EF51A5">
            <w:pPr>
              <w:pStyle w:val="NoSpacing"/>
              <w:jc w:val="center"/>
              <w:rPr>
                <w:rFonts w:ascii="Calibri" w:hAnsi="Calibri"/>
                <w:color w:val="auto"/>
                <w:sz w:val="15"/>
                <w:szCs w:val="15"/>
              </w:rPr>
            </w:pPr>
            <w:r w:rsidRPr="0034480A">
              <w:rPr>
                <w:rFonts w:ascii="Calibri" w:hAnsi="Calibri"/>
                <w:color w:val="auto"/>
                <w:sz w:val="14"/>
                <w:szCs w:val="15"/>
              </w:rPr>
              <w:t xml:space="preserve">B-304, </w:t>
            </w:r>
            <w:proofErr w:type="spellStart"/>
            <w:r w:rsidRPr="0034480A">
              <w:rPr>
                <w:rFonts w:ascii="Calibri" w:hAnsi="Calibri"/>
                <w:color w:val="auto"/>
                <w:sz w:val="14"/>
                <w:szCs w:val="15"/>
              </w:rPr>
              <w:t>Gulmohar</w:t>
            </w:r>
            <w:proofErr w:type="spellEnd"/>
            <w:r w:rsidRPr="0034480A">
              <w:rPr>
                <w:rFonts w:ascii="Calibri" w:hAnsi="Calibri"/>
                <w:color w:val="auto"/>
                <w:sz w:val="14"/>
                <w:szCs w:val="15"/>
              </w:rPr>
              <w:t xml:space="preserve"> Apartments, GH plot 81, Sector 56, Gurgaon</w:t>
            </w:r>
            <w:r w:rsidR="00EB2DC7" w:rsidRPr="0034480A">
              <w:rPr>
                <w:rFonts w:ascii="Calibri" w:hAnsi="Calibri"/>
                <w:color w:val="auto"/>
                <w:sz w:val="14"/>
                <w:szCs w:val="15"/>
              </w:rPr>
              <w:t> </w:t>
            </w:r>
            <w:r w:rsidR="00EB2DC7" w:rsidRPr="0034480A">
              <w:rPr>
                <w:rFonts w:ascii="Calibri" w:hAnsi="Calibri"/>
                <w:color w:val="3D4F07" w:themeColor="accent1" w:themeShade="80"/>
                <w:sz w:val="14"/>
                <w:szCs w:val="15"/>
              </w:rPr>
              <w:t> </w:t>
            </w:r>
            <w:r w:rsidR="00EB2DC7" w:rsidRPr="0034480A">
              <w:rPr>
                <w:rStyle w:val="Emphasis"/>
                <w:rFonts w:ascii="Calibri" w:hAnsi="Calibri"/>
                <w:color w:val="3D4F07" w:themeColor="accent1" w:themeShade="80"/>
                <w:sz w:val="14"/>
                <w:szCs w:val="15"/>
              </w:rPr>
              <w:t>|</w:t>
            </w:r>
            <w:r w:rsidR="00EB2DC7" w:rsidRPr="0034480A">
              <w:rPr>
                <w:rFonts w:ascii="Calibri" w:hAnsi="Calibri"/>
                <w:color w:val="3D4F07" w:themeColor="accent1" w:themeShade="80"/>
                <w:sz w:val="14"/>
                <w:szCs w:val="15"/>
              </w:rPr>
              <w:t> </w:t>
            </w:r>
            <w:r w:rsidR="00EB2DC7" w:rsidRPr="0034480A">
              <w:rPr>
                <w:rFonts w:ascii="Calibri" w:hAnsi="Calibri"/>
                <w:color w:val="3D4F07" w:themeColor="accent1" w:themeShade="80"/>
                <w:kern w:val="20"/>
                <w:sz w:val="14"/>
                <w:szCs w:val="15"/>
              </w:rPr>
              <w:t> </w:t>
            </w:r>
            <w:r w:rsidRPr="0034480A">
              <w:rPr>
                <w:rFonts w:ascii="Calibri" w:hAnsi="Calibri"/>
                <w:color w:val="auto"/>
                <w:sz w:val="14"/>
                <w:szCs w:val="15"/>
              </w:rPr>
              <w:t>ash2it@gmail.com</w:t>
            </w:r>
            <w:r w:rsidR="00EB2DC7" w:rsidRPr="0034480A">
              <w:rPr>
                <w:rFonts w:ascii="Calibri" w:hAnsi="Calibri"/>
                <w:color w:val="auto"/>
                <w:sz w:val="14"/>
                <w:szCs w:val="15"/>
              </w:rPr>
              <w:t>  </w:t>
            </w:r>
            <w:r w:rsidR="00EB2DC7" w:rsidRPr="0034480A">
              <w:rPr>
                <w:rStyle w:val="Emphasis"/>
                <w:rFonts w:ascii="Calibri" w:hAnsi="Calibri"/>
                <w:color w:val="3D4F07" w:themeColor="accent1" w:themeShade="80"/>
                <w:sz w:val="14"/>
                <w:szCs w:val="15"/>
              </w:rPr>
              <w:t>|</w:t>
            </w:r>
            <w:r w:rsidR="00EB2DC7" w:rsidRPr="0034480A">
              <w:rPr>
                <w:rFonts w:ascii="Calibri" w:hAnsi="Calibri"/>
                <w:color w:val="3D4F07" w:themeColor="accent1" w:themeShade="80"/>
                <w:sz w:val="14"/>
                <w:szCs w:val="15"/>
              </w:rPr>
              <w:t>  </w:t>
            </w:r>
            <w:r w:rsidRPr="0034480A">
              <w:rPr>
                <w:rFonts w:ascii="Calibri" w:hAnsi="Calibri"/>
                <w:color w:val="auto"/>
                <w:sz w:val="14"/>
                <w:szCs w:val="15"/>
              </w:rPr>
              <w:t>+91 9810645055</w:t>
            </w:r>
          </w:p>
        </w:tc>
      </w:tr>
      <w:tr w:rsidR="00F30411" w:rsidRPr="0019542E" w:rsidTr="00A820FE">
        <w:tc>
          <w:tcPr>
            <w:tcW w:w="9720" w:type="dxa"/>
            <w:gridSpan w:val="2"/>
          </w:tcPr>
          <w:p w:rsidR="00F30411" w:rsidRPr="0019542E" w:rsidRDefault="00F30411" w:rsidP="00F77E60">
            <w:pPr>
              <w:rPr>
                <w:rFonts w:ascii="Calibri" w:hAnsi="Calibri"/>
                <w:color w:val="auto"/>
              </w:rPr>
            </w:pPr>
          </w:p>
        </w:tc>
      </w:tr>
      <w:tr w:rsidR="00EF51A5" w:rsidRPr="0019542E">
        <w:tc>
          <w:tcPr>
            <w:tcW w:w="2070" w:type="dxa"/>
          </w:tcPr>
          <w:p w:rsidR="00EE032D" w:rsidRPr="0019542E" w:rsidRDefault="00A763F4">
            <w:pPr>
              <w:pStyle w:val="Heading1"/>
              <w:rPr>
                <w:rFonts w:ascii="Calibri" w:hAnsi="Calibri"/>
                <w:color w:val="5C760A" w:themeColor="accent1" w:themeShade="BF"/>
              </w:rPr>
            </w:pPr>
            <w:r w:rsidRPr="00EE22EB">
              <w:rPr>
                <w:rFonts w:ascii="Calibri" w:hAnsi="Calibri"/>
                <w:color w:val="5C760A" w:themeColor="accent1" w:themeShade="BF"/>
                <w:sz w:val="20"/>
                <w:szCs w:val="20"/>
              </w:rPr>
              <w:t>Professional</w:t>
            </w:r>
            <w:r w:rsidR="0003251C" w:rsidRPr="0019542E">
              <w:rPr>
                <w:rFonts w:ascii="Calibri" w:hAnsi="Calibri"/>
                <w:color w:val="5C760A" w:themeColor="accent1" w:themeShade="BF"/>
              </w:rPr>
              <w:t xml:space="preserve"> </w:t>
            </w:r>
            <w:r w:rsidR="0003251C" w:rsidRPr="00EE22EB">
              <w:rPr>
                <w:rFonts w:ascii="Calibri" w:hAnsi="Calibri"/>
                <w:color w:val="5C760A" w:themeColor="accent1" w:themeShade="BF"/>
                <w:sz w:val="20"/>
                <w:szCs w:val="20"/>
              </w:rPr>
              <w:t>Summary</w:t>
            </w:r>
          </w:p>
        </w:tc>
        <w:tc>
          <w:tcPr>
            <w:tcW w:w="7650" w:type="dxa"/>
          </w:tcPr>
          <w:p w:rsidR="00EE032D" w:rsidRPr="009908AF" w:rsidRDefault="000758E9" w:rsidP="00F77E60">
            <w:pPr>
              <w:rPr>
                <w:rFonts w:ascii="Calibri" w:hAnsi="Calibri"/>
                <w:color w:val="auto"/>
                <w:sz w:val="20"/>
                <w:szCs w:val="20"/>
              </w:rPr>
            </w:pPr>
            <w:r w:rsidRPr="009908AF">
              <w:rPr>
                <w:rFonts w:ascii="Calibri" w:hAnsi="Calibri"/>
                <w:color w:val="auto"/>
                <w:sz w:val="20"/>
                <w:szCs w:val="20"/>
              </w:rPr>
              <w:t xml:space="preserve">Group Account Director with </w:t>
            </w:r>
            <w:r w:rsidR="005E19FB" w:rsidRPr="009908AF">
              <w:rPr>
                <w:rFonts w:ascii="Calibri" w:hAnsi="Calibri"/>
                <w:color w:val="auto"/>
                <w:sz w:val="20"/>
                <w:szCs w:val="20"/>
              </w:rPr>
              <w:t xml:space="preserve">10 years of </w:t>
            </w:r>
            <w:r w:rsidR="00C44169" w:rsidRPr="009908AF">
              <w:rPr>
                <w:rFonts w:ascii="Calibri" w:hAnsi="Calibri"/>
                <w:color w:val="auto"/>
                <w:sz w:val="20"/>
                <w:szCs w:val="20"/>
              </w:rPr>
              <w:t xml:space="preserve">advertising and marketing communication </w:t>
            </w:r>
            <w:r w:rsidR="005E19FB" w:rsidRPr="009908AF">
              <w:rPr>
                <w:rFonts w:ascii="Calibri" w:hAnsi="Calibri"/>
                <w:color w:val="auto"/>
                <w:sz w:val="20"/>
                <w:szCs w:val="20"/>
              </w:rPr>
              <w:t xml:space="preserve">experience </w:t>
            </w:r>
            <w:r w:rsidR="00481036" w:rsidRPr="009908AF">
              <w:rPr>
                <w:rFonts w:ascii="Calibri" w:hAnsi="Calibri"/>
                <w:color w:val="auto"/>
                <w:sz w:val="20"/>
                <w:szCs w:val="20"/>
              </w:rPr>
              <w:t xml:space="preserve">working </w:t>
            </w:r>
            <w:r w:rsidR="00027F80" w:rsidRPr="009908AF">
              <w:rPr>
                <w:rFonts w:ascii="Calibri" w:hAnsi="Calibri"/>
                <w:color w:val="auto"/>
                <w:sz w:val="20"/>
                <w:szCs w:val="20"/>
              </w:rPr>
              <w:t xml:space="preserve">across </w:t>
            </w:r>
            <w:r w:rsidR="005E19FB" w:rsidRPr="009908AF">
              <w:rPr>
                <w:rFonts w:ascii="Calibri" w:hAnsi="Calibri"/>
                <w:color w:val="auto"/>
                <w:sz w:val="20"/>
                <w:szCs w:val="20"/>
              </w:rPr>
              <w:t>diverse indu</w:t>
            </w:r>
            <w:r w:rsidR="00F77E60" w:rsidRPr="009908AF">
              <w:rPr>
                <w:rFonts w:ascii="Calibri" w:hAnsi="Calibri"/>
                <w:color w:val="auto"/>
                <w:sz w:val="20"/>
                <w:szCs w:val="20"/>
              </w:rPr>
              <w:t xml:space="preserve">stries </w:t>
            </w:r>
            <w:r w:rsidR="00811539" w:rsidRPr="009908AF">
              <w:rPr>
                <w:rFonts w:ascii="Calibri" w:hAnsi="Calibri"/>
                <w:color w:val="auto"/>
                <w:sz w:val="20"/>
                <w:szCs w:val="20"/>
              </w:rPr>
              <w:t>like</w:t>
            </w:r>
            <w:r w:rsidR="005E19FB" w:rsidRPr="009908AF">
              <w:rPr>
                <w:rFonts w:ascii="Calibri" w:hAnsi="Calibri"/>
                <w:color w:val="auto"/>
                <w:sz w:val="20"/>
                <w:szCs w:val="20"/>
              </w:rPr>
              <w:t xml:space="preserve"> Q</w:t>
            </w:r>
            <w:r w:rsidR="00C079FA" w:rsidRPr="009908AF">
              <w:rPr>
                <w:rFonts w:ascii="Calibri" w:hAnsi="Calibri"/>
                <w:color w:val="auto"/>
                <w:sz w:val="20"/>
                <w:szCs w:val="20"/>
              </w:rPr>
              <w:t xml:space="preserve">uick </w:t>
            </w:r>
            <w:r w:rsidR="005E19FB" w:rsidRPr="009908AF">
              <w:rPr>
                <w:rFonts w:ascii="Calibri" w:hAnsi="Calibri"/>
                <w:color w:val="auto"/>
                <w:sz w:val="20"/>
                <w:szCs w:val="20"/>
              </w:rPr>
              <w:t>S</w:t>
            </w:r>
            <w:r w:rsidR="00C079FA" w:rsidRPr="009908AF">
              <w:rPr>
                <w:rFonts w:ascii="Calibri" w:hAnsi="Calibri"/>
                <w:color w:val="auto"/>
                <w:sz w:val="20"/>
                <w:szCs w:val="20"/>
              </w:rPr>
              <w:t xml:space="preserve">ervice </w:t>
            </w:r>
            <w:r w:rsidR="005E19FB" w:rsidRPr="009908AF">
              <w:rPr>
                <w:rFonts w:ascii="Calibri" w:hAnsi="Calibri"/>
                <w:color w:val="auto"/>
                <w:sz w:val="20"/>
                <w:szCs w:val="20"/>
              </w:rPr>
              <w:t>R</w:t>
            </w:r>
            <w:r w:rsidR="00C079FA" w:rsidRPr="009908AF">
              <w:rPr>
                <w:rFonts w:ascii="Calibri" w:hAnsi="Calibri"/>
                <w:color w:val="auto"/>
                <w:sz w:val="20"/>
                <w:szCs w:val="20"/>
              </w:rPr>
              <w:t>estaurants</w:t>
            </w:r>
            <w:r w:rsidR="00811539" w:rsidRPr="009908AF">
              <w:rPr>
                <w:rFonts w:ascii="Calibri" w:hAnsi="Calibri"/>
                <w:color w:val="auto"/>
                <w:sz w:val="20"/>
                <w:szCs w:val="20"/>
              </w:rPr>
              <w:t>(QSR)</w:t>
            </w:r>
            <w:r w:rsidR="005E19FB" w:rsidRPr="009908AF">
              <w:rPr>
                <w:rFonts w:ascii="Calibri" w:hAnsi="Calibri"/>
                <w:color w:val="auto"/>
                <w:sz w:val="20"/>
                <w:szCs w:val="20"/>
              </w:rPr>
              <w:t xml:space="preserve">, IT &amp; </w:t>
            </w:r>
            <w:r w:rsidR="00F30411" w:rsidRPr="009908AF">
              <w:rPr>
                <w:rFonts w:ascii="Calibri" w:hAnsi="Calibri"/>
                <w:color w:val="auto"/>
                <w:sz w:val="20"/>
                <w:szCs w:val="20"/>
              </w:rPr>
              <w:t>E</w:t>
            </w:r>
            <w:r w:rsidR="005E19FB" w:rsidRPr="009908AF">
              <w:rPr>
                <w:rFonts w:ascii="Calibri" w:hAnsi="Calibri"/>
                <w:color w:val="auto"/>
                <w:sz w:val="20"/>
                <w:szCs w:val="20"/>
              </w:rPr>
              <w:t xml:space="preserve">ducation, </w:t>
            </w:r>
            <w:r w:rsidR="00F30411" w:rsidRPr="009908AF">
              <w:rPr>
                <w:rFonts w:ascii="Calibri" w:hAnsi="Calibri"/>
                <w:color w:val="auto"/>
                <w:sz w:val="20"/>
                <w:szCs w:val="20"/>
              </w:rPr>
              <w:t>A</w:t>
            </w:r>
            <w:r w:rsidR="005E19FB" w:rsidRPr="009908AF">
              <w:rPr>
                <w:rFonts w:ascii="Calibri" w:hAnsi="Calibri"/>
                <w:color w:val="auto"/>
                <w:sz w:val="20"/>
                <w:szCs w:val="20"/>
              </w:rPr>
              <w:t xml:space="preserve">utomobiles, </w:t>
            </w:r>
            <w:r w:rsidR="00F30411" w:rsidRPr="009908AF">
              <w:rPr>
                <w:rFonts w:ascii="Calibri" w:hAnsi="Calibri"/>
                <w:color w:val="auto"/>
                <w:sz w:val="20"/>
                <w:szCs w:val="20"/>
              </w:rPr>
              <w:t>A</w:t>
            </w:r>
            <w:r w:rsidR="005E19FB" w:rsidRPr="009908AF">
              <w:rPr>
                <w:rFonts w:ascii="Calibri" w:hAnsi="Calibri"/>
                <w:color w:val="auto"/>
                <w:sz w:val="20"/>
                <w:szCs w:val="20"/>
              </w:rPr>
              <w:t xml:space="preserve">lcohol, </w:t>
            </w:r>
            <w:r w:rsidR="00F30411" w:rsidRPr="009908AF">
              <w:rPr>
                <w:rFonts w:ascii="Calibri" w:hAnsi="Calibri"/>
                <w:color w:val="auto"/>
                <w:sz w:val="20"/>
                <w:szCs w:val="20"/>
              </w:rPr>
              <w:t>T</w:t>
            </w:r>
            <w:r w:rsidR="005E19FB" w:rsidRPr="009908AF">
              <w:rPr>
                <w:rFonts w:ascii="Calibri" w:hAnsi="Calibri"/>
                <w:color w:val="auto"/>
                <w:sz w:val="20"/>
                <w:szCs w:val="20"/>
              </w:rPr>
              <w:t xml:space="preserve">elecom, FMCG – </w:t>
            </w:r>
            <w:r w:rsidR="00F30411" w:rsidRPr="009908AF">
              <w:rPr>
                <w:rFonts w:ascii="Calibri" w:hAnsi="Calibri"/>
                <w:color w:val="auto"/>
                <w:sz w:val="20"/>
                <w:szCs w:val="20"/>
              </w:rPr>
              <w:t>F</w:t>
            </w:r>
            <w:r w:rsidR="005E19FB" w:rsidRPr="009908AF">
              <w:rPr>
                <w:rFonts w:ascii="Calibri" w:hAnsi="Calibri"/>
                <w:color w:val="auto"/>
                <w:sz w:val="20"/>
                <w:szCs w:val="20"/>
              </w:rPr>
              <w:t xml:space="preserve">ood, </w:t>
            </w:r>
            <w:r w:rsidR="00F30411" w:rsidRPr="009908AF">
              <w:rPr>
                <w:rFonts w:ascii="Calibri" w:hAnsi="Calibri"/>
                <w:color w:val="auto"/>
                <w:sz w:val="20"/>
                <w:szCs w:val="20"/>
              </w:rPr>
              <w:t>C</w:t>
            </w:r>
            <w:r w:rsidR="005E19FB" w:rsidRPr="009908AF">
              <w:rPr>
                <w:rFonts w:ascii="Calibri" w:hAnsi="Calibri"/>
                <w:color w:val="auto"/>
                <w:sz w:val="20"/>
                <w:szCs w:val="20"/>
              </w:rPr>
              <w:t xml:space="preserve">orporate and </w:t>
            </w:r>
            <w:r w:rsidR="00F30411" w:rsidRPr="009908AF">
              <w:rPr>
                <w:rFonts w:ascii="Calibri" w:hAnsi="Calibri"/>
                <w:color w:val="auto"/>
                <w:sz w:val="20"/>
                <w:szCs w:val="20"/>
              </w:rPr>
              <w:t>C</w:t>
            </w:r>
            <w:r w:rsidR="005E19FB" w:rsidRPr="009908AF">
              <w:rPr>
                <w:rFonts w:ascii="Calibri" w:hAnsi="Calibri"/>
                <w:color w:val="auto"/>
                <w:sz w:val="20"/>
                <w:szCs w:val="20"/>
              </w:rPr>
              <w:t xml:space="preserve">ement </w:t>
            </w:r>
          </w:p>
          <w:p w:rsidR="00F30411" w:rsidRPr="0019542E" w:rsidRDefault="00F30411" w:rsidP="00F77E60">
            <w:pPr>
              <w:rPr>
                <w:rFonts w:ascii="Calibri" w:hAnsi="Calibri"/>
                <w:color w:val="auto"/>
              </w:rPr>
            </w:pPr>
          </w:p>
        </w:tc>
      </w:tr>
      <w:tr w:rsidR="007356A3" w:rsidRPr="0019542E">
        <w:tc>
          <w:tcPr>
            <w:tcW w:w="2070" w:type="dxa"/>
          </w:tcPr>
          <w:p w:rsidR="007356A3" w:rsidRPr="0019542E" w:rsidRDefault="007356A3" w:rsidP="00651DEF">
            <w:pPr>
              <w:pStyle w:val="Heading1"/>
              <w:rPr>
                <w:rFonts w:ascii="Calibri" w:hAnsi="Calibri"/>
                <w:color w:val="5C760A" w:themeColor="accent1" w:themeShade="BF"/>
              </w:rPr>
            </w:pPr>
            <w:r w:rsidRPr="00EE22EB">
              <w:rPr>
                <w:rFonts w:ascii="Calibri" w:hAnsi="Calibri"/>
                <w:color w:val="5C760A" w:themeColor="accent1" w:themeShade="BF"/>
                <w:sz w:val="20"/>
                <w:szCs w:val="20"/>
              </w:rPr>
              <w:t>Key</w:t>
            </w:r>
            <w:r w:rsidRPr="0019542E">
              <w:rPr>
                <w:rFonts w:ascii="Calibri" w:hAnsi="Calibri"/>
                <w:color w:val="5C760A" w:themeColor="accent1" w:themeShade="BF"/>
              </w:rPr>
              <w:t xml:space="preserve"> </w:t>
            </w:r>
            <w:r w:rsidRPr="00EE22EB">
              <w:rPr>
                <w:rFonts w:ascii="Calibri" w:hAnsi="Calibri"/>
                <w:color w:val="5C760A" w:themeColor="accent1" w:themeShade="BF"/>
                <w:sz w:val="20"/>
                <w:szCs w:val="20"/>
              </w:rPr>
              <w:t>Achievements</w:t>
            </w:r>
          </w:p>
        </w:tc>
        <w:tc>
          <w:tcPr>
            <w:tcW w:w="7650" w:type="dxa"/>
          </w:tcPr>
          <w:p w:rsidR="00A919C1" w:rsidRPr="00563F1C" w:rsidRDefault="00563F1C" w:rsidP="00A919C1">
            <w:pPr>
              <w:rPr>
                <w:rFonts w:ascii="Calibri" w:hAnsi="Calibri"/>
                <w:color w:val="auto"/>
                <w:sz w:val="22"/>
                <w:szCs w:val="20"/>
              </w:rPr>
            </w:pPr>
            <w:r>
              <w:rPr>
                <w:rFonts w:ascii="Calibri" w:hAnsi="Calibri"/>
                <w:b/>
                <w:color w:val="auto"/>
              </w:rPr>
              <w:t xml:space="preserve">                 </w:t>
            </w:r>
            <w:r w:rsidR="00DD2672" w:rsidRPr="00563F1C">
              <w:rPr>
                <w:rFonts w:ascii="Calibri" w:hAnsi="Calibri"/>
                <w:b/>
                <w:color w:val="auto"/>
                <w:sz w:val="20"/>
              </w:rPr>
              <w:t>Domino’s Pizza</w:t>
            </w:r>
          </w:p>
          <w:p w:rsidR="0063568B" w:rsidRPr="0019542E" w:rsidRDefault="0063568B" w:rsidP="00A919C1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color w:val="auto"/>
                <w:sz w:val="20"/>
                <w:szCs w:val="20"/>
              </w:rPr>
            </w:pPr>
            <w:r w:rsidRPr="0019542E">
              <w:rPr>
                <w:rFonts w:ascii="Calibri" w:hAnsi="Calibri"/>
                <w:color w:val="auto"/>
                <w:sz w:val="20"/>
                <w:szCs w:val="20"/>
              </w:rPr>
              <w:t>Delivered over 2</w:t>
            </w:r>
            <w:r w:rsidR="00296B3B" w:rsidRPr="0019542E">
              <w:rPr>
                <w:rFonts w:ascii="Calibri" w:hAnsi="Calibri"/>
                <w:color w:val="auto"/>
                <w:sz w:val="20"/>
                <w:szCs w:val="20"/>
              </w:rPr>
              <w:t>5</w:t>
            </w:r>
            <w:r w:rsidRPr="0019542E">
              <w:rPr>
                <w:rFonts w:ascii="Calibri" w:hAnsi="Calibri"/>
                <w:color w:val="auto"/>
                <w:sz w:val="20"/>
                <w:szCs w:val="20"/>
              </w:rPr>
              <w:t xml:space="preserve"> national product launche</w:t>
            </w:r>
            <w:r w:rsidR="001C10B9" w:rsidRPr="0019542E">
              <w:rPr>
                <w:rFonts w:ascii="Calibri" w:hAnsi="Calibri"/>
                <w:color w:val="auto"/>
                <w:sz w:val="20"/>
                <w:szCs w:val="20"/>
              </w:rPr>
              <w:t>s</w:t>
            </w:r>
            <w:r w:rsidRPr="0019542E">
              <w:rPr>
                <w:rFonts w:ascii="Calibri" w:hAnsi="Calibri"/>
                <w:color w:val="auto"/>
                <w:sz w:val="20"/>
                <w:szCs w:val="20"/>
              </w:rPr>
              <w:t xml:space="preserve"> for Domino’s Pizza</w:t>
            </w:r>
            <w:r w:rsidR="00CC15D1" w:rsidRPr="0019542E">
              <w:rPr>
                <w:rFonts w:ascii="Calibri" w:hAnsi="Calibri"/>
                <w:color w:val="auto"/>
                <w:sz w:val="20"/>
                <w:szCs w:val="20"/>
              </w:rPr>
              <w:t xml:space="preserve"> including two</w:t>
            </w:r>
            <w:r w:rsidR="00A919C1" w:rsidRPr="0019542E">
              <w:rPr>
                <w:rFonts w:ascii="Calibri" w:hAnsi="Calibri"/>
                <w:color w:val="auto"/>
                <w:sz w:val="20"/>
                <w:szCs w:val="20"/>
              </w:rPr>
              <w:t xml:space="preserve"> campaigns that were </w:t>
            </w:r>
            <w:proofErr w:type="spellStart"/>
            <w:r w:rsidR="00A919C1" w:rsidRPr="0019542E">
              <w:rPr>
                <w:rFonts w:ascii="Calibri" w:hAnsi="Calibri"/>
                <w:color w:val="auto"/>
                <w:sz w:val="20"/>
                <w:szCs w:val="20"/>
              </w:rPr>
              <w:t>hono</w:t>
            </w:r>
            <w:r w:rsidR="00CC15D1" w:rsidRPr="0019542E">
              <w:rPr>
                <w:rFonts w:ascii="Calibri" w:hAnsi="Calibri"/>
                <w:color w:val="auto"/>
                <w:sz w:val="20"/>
                <w:szCs w:val="20"/>
              </w:rPr>
              <w:t>u</w:t>
            </w:r>
            <w:r w:rsidR="00A919C1" w:rsidRPr="0019542E">
              <w:rPr>
                <w:rFonts w:ascii="Calibri" w:hAnsi="Calibri"/>
                <w:color w:val="auto"/>
                <w:sz w:val="20"/>
                <w:szCs w:val="20"/>
              </w:rPr>
              <w:t>red</w:t>
            </w:r>
            <w:proofErr w:type="spellEnd"/>
            <w:r w:rsidR="00A919C1" w:rsidRPr="0019542E">
              <w:rPr>
                <w:rFonts w:ascii="Calibri" w:hAnsi="Calibri"/>
                <w:color w:val="auto"/>
                <w:sz w:val="20"/>
                <w:szCs w:val="20"/>
              </w:rPr>
              <w:t xml:space="preserve"> with the E</w:t>
            </w:r>
            <w:r w:rsidR="0065247F" w:rsidRPr="0019542E">
              <w:rPr>
                <w:rFonts w:ascii="Calibri" w:hAnsi="Calibri"/>
                <w:color w:val="auto"/>
                <w:sz w:val="20"/>
                <w:szCs w:val="20"/>
              </w:rPr>
              <w:t>FFIE in 2013</w:t>
            </w:r>
          </w:p>
          <w:p w:rsidR="00A64EA5" w:rsidRPr="0019542E" w:rsidRDefault="00A64EA5" w:rsidP="00A64EA5">
            <w:pPr>
              <w:pStyle w:val="ListParagraph"/>
              <w:rPr>
                <w:rFonts w:ascii="Calibri" w:hAnsi="Calibri"/>
                <w:color w:val="auto"/>
              </w:rPr>
            </w:pPr>
          </w:p>
          <w:p w:rsidR="00296B3B" w:rsidRPr="0019542E" w:rsidRDefault="0065247F" w:rsidP="00153B4D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i/>
                <w:color w:val="auto"/>
              </w:rPr>
            </w:pPr>
            <w:r w:rsidRPr="0019542E">
              <w:rPr>
                <w:rFonts w:ascii="Calibri" w:hAnsi="Calibri"/>
                <w:color w:val="auto"/>
                <w:sz w:val="20"/>
                <w:szCs w:val="20"/>
              </w:rPr>
              <w:t>“</w:t>
            </w:r>
            <w:proofErr w:type="spellStart"/>
            <w:r w:rsidRPr="0019542E">
              <w:rPr>
                <w:rFonts w:ascii="Calibri" w:hAnsi="Calibri"/>
                <w:color w:val="auto"/>
                <w:sz w:val="20"/>
                <w:szCs w:val="20"/>
              </w:rPr>
              <w:t>Yeh</w:t>
            </w:r>
            <w:proofErr w:type="spellEnd"/>
            <w:r w:rsidRPr="0019542E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19542E">
              <w:rPr>
                <w:rFonts w:ascii="Calibri" w:hAnsi="Calibri"/>
                <w:color w:val="auto"/>
                <w:sz w:val="20"/>
                <w:szCs w:val="20"/>
              </w:rPr>
              <w:t>hai</w:t>
            </w:r>
            <w:proofErr w:type="spellEnd"/>
            <w:r w:rsidRPr="0019542E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19542E">
              <w:rPr>
                <w:rFonts w:ascii="Calibri" w:hAnsi="Calibri"/>
                <w:color w:val="auto"/>
                <w:sz w:val="20"/>
                <w:szCs w:val="20"/>
              </w:rPr>
              <w:t>rishton</w:t>
            </w:r>
            <w:proofErr w:type="spellEnd"/>
            <w:r w:rsidRPr="0019542E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19542E">
              <w:rPr>
                <w:rFonts w:ascii="Calibri" w:hAnsi="Calibri"/>
                <w:color w:val="auto"/>
                <w:sz w:val="20"/>
                <w:szCs w:val="20"/>
              </w:rPr>
              <w:t>ka</w:t>
            </w:r>
            <w:proofErr w:type="spellEnd"/>
            <w:r w:rsidRPr="0019542E">
              <w:rPr>
                <w:rFonts w:ascii="Calibri" w:hAnsi="Calibri"/>
                <w:color w:val="auto"/>
                <w:sz w:val="20"/>
                <w:szCs w:val="20"/>
              </w:rPr>
              <w:t xml:space="preserve"> time” brand campaign </w:t>
            </w:r>
            <w:r w:rsidR="00153B4D" w:rsidRPr="0019542E">
              <w:rPr>
                <w:rFonts w:ascii="Calibri" w:hAnsi="Calibri"/>
                <w:color w:val="auto"/>
              </w:rPr>
              <w:br/>
            </w:r>
            <w:r w:rsidRPr="0019542E">
              <w:rPr>
                <w:rFonts w:ascii="Calibri" w:hAnsi="Calibri"/>
                <w:color w:val="auto"/>
              </w:rPr>
              <w:t>- A brand re-positioning campaign that aimed to move Domino’s Pizza stronger into the emotional space.</w:t>
            </w:r>
            <w:r w:rsidR="00153B4D" w:rsidRPr="0019542E">
              <w:rPr>
                <w:rFonts w:ascii="Calibri" w:hAnsi="Calibri"/>
                <w:color w:val="auto"/>
              </w:rPr>
              <w:br/>
              <w:t>- The campaign delivered a 21.7% sales growth and a 14.6% order growth during the campaign months</w:t>
            </w:r>
            <w:r w:rsidR="00153B4D" w:rsidRPr="0019542E">
              <w:rPr>
                <w:rFonts w:ascii="Calibri" w:hAnsi="Calibri"/>
                <w:color w:val="auto"/>
              </w:rPr>
              <w:br/>
              <w:t>-The syndicated brand tracker showcased supreme leadership of Domino’s amongst the mind space and hear</w:t>
            </w:r>
            <w:r w:rsidR="00243165" w:rsidRPr="0019542E">
              <w:rPr>
                <w:rFonts w:ascii="Calibri" w:hAnsi="Calibri"/>
                <w:color w:val="auto"/>
              </w:rPr>
              <w:t>t</w:t>
            </w:r>
            <w:r w:rsidR="00153B4D" w:rsidRPr="0019542E">
              <w:rPr>
                <w:rFonts w:ascii="Calibri" w:hAnsi="Calibri"/>
                <w:color w:val="auto"/>
              </w:rPr>
              <w:t xml:space="preserve"> space scores of consumers</w:t>
            </w:r>
            <w:r w:rsidR="00153B4D" w:rsidRPr="0019542E">
              <w:rPr>
                <w:rFonts w:ascii="Calibri" w:hAnsi="Calibri"/>
                <w:color w:val="auto"/>
              </w:rPr>
              <w:br/>
              <w:t xml:space="preserve">-The campaign was awarded a Bronze EFFIE </w:t>
            </w:r>
            <w:r w:rsidR="00A64EA5" w:rsidRPr="0019542E">
              <w:rPr>
                <w:rFonts w:ascii="Calibri" w:hAnsi="Calibri"/>
                <w:color w:val="auto"/>
              </w:rPr>
              <w:t xml:space="preserve">for </w:t>
            </w:r>
            <w:r w:rsidR="00296B3B" w:rsidRPr="0019542E">
              <w:rPr>
                <w:rFonts w:ascii="Calibri" w:hAnsi="Calibri"/>
                <w:color w:val="auto"/>
              </w:rPr>
              <w:t>2013</w:t>
            </w:r>
          </w:p>
          <w:p w:rsidR="00A64EA5" w:rsidRPr="0019542E" w:rsidRDefault="00A64EA5" w:rsidP="00A64EA5">
            <w:pPr>
              <w:pStyle w:val="ListParagraph"/>
              <w:rPr>
                <w:rFonts w:ascii="Calibri" w:hAnsi="Calibri"/>
                <w:color w:val="auto"/>
                <w:sz w:val="20"/>
                <w:szCs w:val="20"/>
              </w:rPr>
            </w:pPr>
          </w:p>
          <w:p w:rsidR="00EE22EB" w:rsidRPr="00EE22EB" w:rsidRDefault="00A64EA5" w:rsidP="00002CE9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color w:val="auto"/>
              </w:rPr>
            </w:pPr>
            <w:r w:rsidRPr="0019542E">
              <w:rPr>
                <w:rFonts w:ascii="Calibri" w:hAnsi="Calibri"/>
                <w:color w:val="auto"/>
                <w:sz w:val="20"/>
                <w:szCs w:val="20"/>
              </w:rPr>
              <w:t xml:space="preserve">Pizza Mania </w:t>
            </w:r>
            <w:r w:rsidR="005A08E9" w:rsidRPr="0019542E">
              <w:rPr>
                <w:rFonts w:ascii="Calibri" w:hAnsi="Calibri"/>
                <w:color w:val="auto"/>
                <w:sz w:val="20"/>
                <w:szCs w:val="20"/>
              </w:rPr>
              <w:t xml:space="preserve">- </w:t>
            </w:r>
            <w:proofErr w:type="spellStart"/>
            <w:r w:rsidRPr="0019542E">
              <w:rPr>
                <w:rFonts w:ascii="Calibri" w:hAnsi="Calibri"/>
                <w:color w:val="auto"/>
                <w:sz w:val="20"/>
                <w:szCs w:val="20"/>
              </w:rPr>
              <w:t>Pehli</w:t>
            </w:r>
            <w:proofErr w:type="spellEnd"/>
            <w:r w:rsidRPr="0019542E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19542E">
              <w:rPr>
                <w:rFonts w:ascii="Calibri" w:hAnsi="Calibri"/>
                <w:color w:val="auto"/>
                <w:sz w:val="20"/>
                <w:szCs w:val="20"/>
              </w:rPr>
              <w:t>Kamai</w:t>
            </w:r>
            <w:proofErr w:type="spellEnd"/>
            <w:r w:rsidRPr="0019542E">
              <w:rPr>
                <w:rFonts w:ascii="Calibri" w:hAnsi="Calibri"/>
                <w:color w:val="auto"/>
                <w:sz w:val="20"/>
                <w:szCs w:val="20"/>
              </w:rPr>
              <w:t xml:space="preserve"> 2013</w:t>
            </w:r>
            <w:r w:rsidR="00F2018F" w:rsidRPr="0019542E">
              <w:rPr>
                <w:rFonts w:ascii="Calibri" w:hAnsi="Calibri"/>
                <w:color w:val="auto"/>
                <w:sz w:val="20"/>
                <w:szCs w:val="20"/>
              </w:rPr>
              <w:br/>
            </w:r>
            <w:r w:rsidR="00F2018F" w:rsidRPr="0019542E">
              <w:rPr>
                <w:rFonts w:ascii="Calibri" w:hAnsi="Calibri"/>
                <w:color w:val="auto"/>
              </w:rPr>
              <w:t>-An affordable offering from Domino’s was launched in 2008, the 2013 campaign was the 6</w:t>
            </w:r>
            <w:r w:rsidR="00F2018F" w:rsidRPr="0019542E">
              <w:rPr>
                <w:rFonts w:ascii="Calibri" w:hAnsi="Calibri"/>
                <w:color w:val="auto"/>
                <w:vertAlign w:val="superscript"/>
              </w:rPr>
              <w:t>th</w:t>
            </w:r>
            <w:r w:rsidR="00F2018F" w:rsidRPr="0019542E">
              <w:rPr>
                <w:rFonts w:ascii="Calibri" w:hAnsi="Calibri"/>
                <w:color w:val="auto"/>
              </w:rPr>
              <w:t xml:space="preserve"> edition of the product. Competition had flooded the ma</w:t>
            </w:r>
            <w:r w:rsidR="00026F14" w:rsidRPr="0019542E">
              <w:rPr>
                <w:rFonts w:ascii="Calibri" w:hAnsi="Calibri"/>
                <w:color w:val="auto"/>
              </w:rPr>
              <w:t xml:space="preserve">rket with me-too  products and the economic environment was </w:t>
            </w:r>
            <w:r w:rsidR="00F2018F" w:rsidRPr="0019542E">
              <w:rPr>
                <w:rFonts w:ascii="Calibri" w:hAnsi="Calibri"/>
                <w:color w:val="auto"/>
              </w:rPr>
              <w:t>subdued</w:t>
            </w:r>
            <w:r w:rsidR="00026F14" w:rsidRPr="0019542E">
              <w:rPr>
                <w:rFonts w:ascii="Calibri" w:hAnsi="Calibri"/>
                <w:color w:val="auto"/>
              </w:rPr>
              <w:t xml:space="preserve"> </w:t>
            </w:r>
            <w:r w:rsidR="004F40DC" w:rsidRPr="0019542E">
              <w:rPr>
                <w:rFonts w:ascii="Calibri" w:hAnsi="Calibri"/>
                <w:color w:val="auto"/>
              </w:rPr>
              <w:br/>
              <w:t>-The campaign was a raging success delivering 30% sales growth and 25% order growth and whopping product incidence(product occurrence per pizza pie) of 50%</w:t>
            </w:r>
            <w:r w:rsidR="00846D58" w:rsidRPr="0019542E">
              <w:rPr>
                <w:rFonts w:ascii="Calibri" w:hAnsi="Calibri"/>
                <w:color w:val="auto"/>
              </w:rPr>
              <w:br/>
              <w:t>-The campaig</w:t>
            </w:r>
            <w:r w:rsidR="001B3DF1" w:rsidRPr="0019542E">
              <w:rPr>
                <w:rFonts w:ascii="Calibri" w:hAnsi="Calibri"/>
                <w:color w:val="auto"/>
              </w:rPr>
              <w:t>n was awarded a Silver EFFIE for 2013 the highest given out in the category</w:t>
            </w:r>
            <w:r w:rsidR="00563F1C">
              <w:rPr>
                <w:rFonts w:ascii="Calibri" w:hAnsi="Calibri"/>
                <w:color w:val="auto"/>
              </w:rPr>
              <w:br/>
            </w:r>
            <w:r w:rsidR="00563F1C" w:rsidRPr="0034480A">
              <w:rPr>
                <w:rFonts w:ascii="Calibri" w:hAnsi="Calibri"/>
                <w:color w:val="5C760A" w:themeColor="accent1" w:themeShade="BF"/>
                <w:sz w:val="16"/>
              </w:rPr>
              <w:t>__________________________________________________________________________</w:t>
            </w:r>
            <w:r w:rsidR="0034480A">
              <w:rPr>
                <w:rFonts w:ascii="Calibri" w:hAnsi="Calibri"/>
                <w:color w:val="5C760A" w:themeColor="accent1" w:themeShade="BF"/>
                <w:sz w:val="16"/>
              </w:rPr>
              <w:t>_________</w:t>
            </w:r>
          </w:p>
          <w:p w:rsidR="00EE22EB" w:rsidRPr="00EE22EB" w:rsidRDefault="00EE22EB" w:rsidP="00EE22EB">
            <w:pPr>
              <w:pStyle w:val="ListParagraph"/>
              <w:rPr>
                <w:rFonts w:ascii="Calibri" w:hAnsi="Calibri"/>
                <w:b/>
                <w:color w:val="auto"/>
                <w:sz w:val="20"/>
                <w:szCs w:val="20"/>
              </w:rPr>
            </w:pPr>
          </w:p>
          <w:p w:rsidR="0063749C" w:rsidRPr="00563F1C" w:rsidRDefault="00002CE9" w:rsidP="00EE22EB">
            <w:pPr>
              <w:pStyle w:val="ListParagraph"/>
              <w:rPr>
                <w:rFonts w:ascii="Calibri" w:hAnsi="Calibri"/>
                <w:color w:val="auto"/>
              </w:rPr>
            </w:pPr>
            <w:r w:rsidRPr="00563F1C">
              <w:rPr>
                <w:rFonts w:ascii="Calibri" w:hAnsi="Calibri"/>
                <w:b/>
                <w:color w:val="auto"/>
                <w:sz w:val="20"/>
                <w:szCs w:val="20"/>
              </w:rPr>
              <w:t>NIIT</w:t>
            </w:r>
          </w:p>
          <w:p w:rsidR="00EE22EB" w:rsidRDefault="00002CE9" w:rsidP="007C6C66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b/>
                <w:color w:val="auto"/>
              </w:rPr>
            </w:pPr>
            <w:r w:rsidRPr="00EE22EB">
              <w:rPr>
                <w:rFonts w:ascii="Calibri" w:hAnsi="Calibri"/>
                <w:color w:val="auto"/>
                <w:sz w:val="20"/>
                <w:szCs w:val="20"/>
              </w:rPr>
              <w:t>Launched</w:t>
            </w:r>
            <w:r w:rsidR="008534D1" w:rsidRPr="00EE22EB">
              <w:rPr>
                <w:rFonts w:ascii="Calibri" w:hAnsi="Calibri"/>
                <w:color w:val="auto"/>
                <w:sz w:val="20"/>
                <w:szCs w:val="20"/>
              </w:rPr>
              <w:t xml:space="preserve"> three brands for NIIT – NIIT </w:t>
            </w:r>
            <w:proofErr w:type="spellStart"/>
            <w:r w:rsidR="008534D1" w:rsidRPr="00EE22EB">
              <w:rPr>
                <w:rFonts w:ascii="Calibri" w:hAnsi="Calibri"/>
                <w:color w:val="auto"/>
                <w:sz w:val="20"/>
                <w:szCs w:val="20"/>
              </w:rPr>
              <w:t>Edgeineers</w:t>
            </w:r>
            <w:proofErr w:type="spellEnd"/>
            <w:r w:rsidR="008534D1" w:rsidRPr="00EE22EB">
              <w:rPr>
                <w:rFonts w:ascii="Calibri" w:hAnsi="Calibri"/>
                <w:color w:val="auto"/>
                <w:sz w:val="20"/>
                <w:szCs w:val="20"/>
              </w:rPr>
              <w:t xml:space="preserve">, NIIT </w:t>
            </w:r>
            <w:proofErr w:type="spellStart"/>
            <w:r w:rsidR="008534D1" w:rsidRPr="00EE22EB">
              <w:rPr>
                <w:rFonts w:ascii="Calibri" w:hAnsi="Calibri"/>
                <w:color w:val="auto"/>
                <w:sz w:val="20"/>
                <w:szCs w:val="20"/>
              </w:rPr>
              <w:t>GlobalNet</w:t>
            </w:r>
            <w:proofErr w:type="spellEnd"/>
            <w:r w:rsidR="008534D1" w:rsidRPr="00EE22EB">
              <w:rPr>
                <w:rFonts w:ascii="Calibri" w:hAnsi="Calibri"/>
                <w:color w:val="auto"/>
                <w:sz w:val="20"/>
                <w:szCs w:val="20"/>
              </w:rPr>
              <w:t xml:space="preserve"> +, IFBI (Institute of Finance, Banking and Insurance)</w:t>
            </w:r>
            <w:r w:rsidR="00D62190" w:rsidRPr="00EE22EB">
              <w:rPr>
                <w:rFonts w:ascii="Calibri" w:hAnsi="Calibri"/>
                <w:color w:val="auto"/>
              </w:rPr>
              <w:br/>
            </w:r>
            <w:r w:rsidR="00D62190" w:rsidRPr="00EE22EB">
              <w:rPr>
                <w:rFonts w:ascii="Calibri" w:hAnsi="Calibri"/>
                <w:i/>
                <w:color w:val="auto"/>
              </w:rPr>
              <w:t>-</w:t>
            </w:r>
            <w:r w:rsidR="00A8084C" w:rsidRPr="00EE22EB">
              <w:rPr>
                <w:rFonts w:ascii="Calibri" w:hAnsi="Calibri"/>
                <w:i/>
                <w:color w:val="auto"/>
              </w:rPr>
              <w:t xml:space="preserve"> </w:t>
            </w:r>
            <w:r w:rsidR="00F83A95" w:rsidRPr="00EE22EB">
              <w:rPr>
                <w:rFonts w:ascii="Calibri" w:hAnsi="Calibri"/>
                <w:color w:val="auto"/>
              </w:rPr>
              <w:t>Led the entire effort on all three brand launches</w:t>
            </w:r>
            <w:r w:rsidR="00F83A95" w:rsidRPr="00EE22EB">
              <w:rPr>
                <w:rFonts w:ascii="Calibri" w:hAnsi="Calibri"/>
                <w:color w:val="auto"/>
              </w:rPr>
              <w:br/>
              <w:t xml:space="preserve">- Grew to be the key agency lead on NIIT </w:t>
            </w:r>
            <w:proofErr w:type="spellStart"/>
            <w:r w:rsidR="00F83A95" w:rsidRPr="00EE22EB">
              <w:rPr>
                <w:rFonts w:ascii="Calibri" w:hAnsi="Calibri"/>
                <w:color w:val="auto"/>
              </w:rPr>
              <w:t>Edgeineers</w:t>
            </w:r>
            <w:proofErr w:type="spellEnd"/>
            <w:r w:rsidR="00F83A95" w:rsidRPr="00EE22EB">
              <w:rPr>
                <w:rFonts w:ascii="Calibri" w:hAnsi="Calibri"/>
                <w:color w:val="auto"/>
              </w:rPr>
              <w:t xml:space="preserve"> (high end technology </w:t>
            </w:r>
            <w:r w:rsidR="00F83A95" w:rsidRPr="00EE22EB">
              <w:rPr>
                <w:rFonts w:ascii="Calibri" w:hAnsi="Calibri"/>
                <w:color w:val="auto"/>
              </w:rPr>
              <w:br/>
              <w:t xml:space="preserve">  offerings) </w:t>
            </w:r>
            <w:r w:rsidR="00563F1C" w:rsidRPr="00EE22EB">
              <w:rPr>
                <w:rFonts w:ascii="Calibri" w:hAnsi="Calibri"/>
                <w:color w:val="auto"/>
              </w:rPr>
              <w:br/>
            </w:r>
            <w:r w:rsidR="00563F1C" w:rsidRPr="0034480A">
              <w:rPr>
                <w:rFonts w:ascii="Calibri" w:hAnsi="Calibri"/>
                <w:color w:val="5C760A" w:themeColor="accent1" w:themeShade="BF"/>
                <w:sz w:val="16"/>
              </w:rPr>
              <w:t>__________________________________________________________________________</w:t>
            </w:r>
            <w:r w:rsidR="0034480A">
              <w:rPr>
                <w:rFonts w:ascii="Calibri" w:hAnsi="Calibri"/>
                <w:color w:val="5C760A" w:themeColor="accent1" w:themeShade="BF"/>
                <w:sz w:val="16"/>
              </w:rPr>
              <w:t>_________</w:t>
            </w:r>
            <w:r w:rsidR="00614601" w:rsidRPr="00EE22EB">
              <w:rPr>
                <w:rFonts w:ascii="Calibri" w:hAnsi="Calibri"/>
                <w:i/>
                <w:color w:val="auto"/>
              </w:rPr>
              <w:br/>
            </w:r>
          </w:p>
          <w:p w:rsidR="001B3644" w:rsidRPr="00EE22EB" w:rsidRDefault="001B3644" w:rsidP="00EE22EB">
            <w:pPr>
              <w:pStyle w:val="ListParagraph"/>
              <w:rPr>
                <w:rFonts w:ascii="Calibri" w:hAnsi="Calibri"/>
                <w:b/>
                <w:color w:val="auto"/>
                <w:sz w:val="20"/>
                <w:szCs w:val="20"/>
              </w:rPr>
            </w:pPr>
            <w:r w:rsidRPr="00EE22EB">
              <w:rPr>
                <w:rFonts w:ascii="Calibri" w:hAnsi="Calibri"/>
                <w:b/>
                <w:color w:val="auto"/>
                <w:sz w:val="20"/>
                <w:szCs w:val="20"/>
              </w:rPr>
              <w:t xml:space="preserve">JWT </w:t>
            </w:r>
            <w:proofErr w:type="spellStart"/>
            <w:r w:rsidRPr="00EE22EB">
              <w:rPr>
                <w:rFonts w:ascii="Calibri" w:hAnsi="Calibri"/>
                <w:b/>
                <w:color w:val="auto"/>
                <w:sz w:val="20"/>
                <w:szCs w:val="20"/>
              </w:rPr>
              <w:t>H</w:t>
            </w:r>
            <w:r w:rsidR="00FE187A" w:rsidRPr="00EE22EB">
              <w:rPr>
                <w:rFonts w:ascii="Calibri" w:hAnsi="Calibri"/>
                <w:b/>
                <w:color w:val="auto"/>
                <w:sz w:val="20"/>
                <w:szCs w:val="20"/>
              </w:rPr>
              <w:t>i</w:t>
            </w:r>
            <w:r w:rsidRPr="00EE22EB">
              <w:rPr>
                <w:rFonts w:ascii="Calibri" w:hAnsi="Calibri"/>
                <w:b/>
                <w:color w:val="auto"/>
                <w:sz w:val="20"/>
                <w:szCs w:val="20"/>
              </w:rPr>
              <w:t>P</w:t>
            </w:r>
            <w:proofErr w:type="spellEnd"/>
            <w:r w:rsidRPr="00EE22EB">
              <w:rPr>
                <w:rFonts w:ascii="Calibri" w:hAnsi="Calibri"/>
                <w:b/>
                <w:color w:val="auto"/>
                <w:sz w:val="20"/>
                <w:szCs w:val="20"/>
              </w:rPr>
              <w:t xml:space="preserve"> CLUB</w:t>
            </w:r>
          </w:p>
          <w:p w:rsidR="0010176B" w:rsidRDefault="001B3644" w:rsidP="00350B11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color w:val="auto"/>
              </w:rPr>
            </w:pPr>
            <w:r w:rsidRPr="00232118">
              <w:rPr>
                <w:rFonts w:ascii="Calibri" w:hAnsi="Calibri"/>
                <w:color w:val="auto"/>
                <w:sz w:val="20"/>
                <w:szCs w:val="20"/>
              </w:rPr>
              <w:t>Selected to be the second member in as many years of the prestigious</w:t>
            </w:r>
            <w:r w:rsidR="00EE22EB">
              <w:rPr>
                <w:rFonts w:ascii="Calibri" w:hAnsi="Calibri"/>
                <w:color w:val="auto"/>
                <w:sz w:val="20"/>
                <w:szCs w:val="20"/>
              </w:rPr>
              <w:br/>
            </w:r>
            <w:r w:rsidRPr="00232118">
              <w:rPr>
                <w:rFonts w:ascii="Calibri" w:hAnsi="Calibri"/>
                <w:color w:val="auto"/>
                <w:sz w:val="20"/>
                <w:szCs w:val="20"/>
              </w:rPr>
              <w:t xml:space="preserve">JWT </w:t>
            </w:r>
            <w:proofErr w:type="spellStart"/>
            <w:r w:rsidRPr="00232118">
              <w:rPr>
                <w:rFonts w:ascii="Calibri" w:hAnsi="Calibri"/>
                <w:color w:val="auto"/>
                <w:sz w:val="20"/>
                <w:szCs w:val="20"/>
              </w:rPr>
              <w:t>H</w:t>
            </w:r>
            <w:r w:rsidR="004F6B86" w:rsidRPr="00232118">
              <w:rPr>
                <w:rFonts w:ascii="Calibri" w:hAnsi="Calibri"/>
                <w:color w:val="auto"/>
                <w:sz w:val="20"/>
                <w:szCs w:val="20"/>
              </w:rPr>
              <w:t>i</w:t>
            </w:r>
            <w:r w:rsidRPr="00232118">
              <w:rPr>
                <w:rFonts w:ascii="Calibri" w:hAnsi="Calibri"/>
                <w:color w:val="auto"/>
                <w:sz w:val="20"/>
                <w:szCs w:val="20"/>
              </w:rPr>
              <w:t>P</w:t>
            </w:r>
            <w:proofErr w:type="spellEnd"/>
            <w:r w:rsidRPr="00232118">
              <w:rPr>
                <w:rFonts w:ascii="Calibri" w:hAnsi="Calibri"/>
                <w:color w:val="auto"/>
                <w:sz w:val="20"/>
                <w:szCs w:val="20"/>
              </w:rPr>
              <w:t xml:space="preserve"> (High Potential) club for Contract India. This is a select club of handpicked </w:t>
            </w:r>
            <w:r w:rsidR="00350B11" w:rsidRPr="00232118">
              <w:rPr>
                <w:rFonts w:ascii="Calibri" w:hAnsi="Calibri"/>
                <w:color w:val="auto"/>
                <w:sz w:val="20"/>
                <w:szCs w:val="20"/>
              </w:rPr>
              <w:t>top talent</w:t>
            </w:r>
            <w:r w:rsidRPr="00232118">
              <w:rPr>
                <w:rFonts w:ascii="Calibri" w:hAnsi="Calibri"/>
                <w:color w:val="auto"/>
                <w:sz w:val="20"/>
                <w:szCs w:val="20"/>
              </w:rPr>
              <w:t xml:space="preserve"> from across the</w:t>
            </w:r>
            <w:r w:rsidR="00727290" w:rsidRPr="00232118">
              <w:rPr>
                <w:rFonts w:ascii="Calibri" w:hAnsi="Calibri"/>
                <w:color w:val="auto"/>
                <w:sz w:val="20"/>
                <w:szCs w:val="20"/>
              </w:rPr>
              <w:t xml:space="preserve"> global JWT n</w:t>
            </w:r>
            <w:r w:rsidR="00350B11" w:rsidRPr="00232118">
              <w:rPr>
                <w:rFonts w:ascii="Calibri" w:hAnsi="Calibri"/>
                <w:color w:val="auto"/>
                <w:sz w:val="20"/>
                <w:szCs w:val="20"/>
              </w:rPr>
              <w:t>etwork</w:t>
            </w:r>
            <w:r w:rsidR="004F6B86" w:rsidRPr="00232118">
              <w:rPr>
                <w:rFonts w:ascii="Calibri" w:hAnsi="Calibri"/>
                <w:color w:val="auto"/>
                <w:sz w:val="20"/>
                <w:szCs w:val="20"/>
              </w:rPr>
              <w:t xml:space="preserve"> who get special t</w:t>
            </w:r>
            <w:r w:rsidR="00350B11" w:rsidRPr="00232118">
              <w:rPr>
                <w:rFonts w:ascii="Calibri" w:hAnsi="Calibri"/>
                <w:color w:val="auto"/>
                <w:sz w:val="20"/>
                <w:szCs w:val="20"/>
              </w:rPr>
              <w:t>raining, mentorship and recognition</w:t>
            </w:r>
            <w:r w:rsidR="00C442E0" w:rsidRPr="0019542E">
              <w:rPr>
                <w:rFonts w:ascii="Calibri" w:hAnsi="Calibri"/>
                <w:color w:val="auto"/>
              </w:rPr>
              <w:t>.</w:t>
            </w:r>
          </w:p>
          <w:p w:rsidR="00503AB5" w:rsidRPr="0034480A" w:rsidRDefault="00503AB5" w:rsidP="00503AB5">
            <w:pPr>
              <w:pStyle w:val="ListParagraph"/>
              <w:rPr>
                <w:rFonts w:ascii="Calibri" w:hAnsi="Calibri"/>
                <w:color w:val="5C760A" w:themeColor="accent1" w:themeShade="BF"/>
                <w:sz w:val="16"/>
              </w:rPr>
            </w:pPr>
            <w:r w:rsidRPr="0034480A">
              <w:rPr>
                <w:rFonts w:ascii="Calibri" w:hAnsi="Calibri"/>
                <w:color w:val="5C760A" w:themeColor="accent1" w:themeShade="BF"/>
                <w:sz w:val="16"/>
              </w:rPr>
              <w:t>__________________________________________________________________________</w:t>
            </w:r>
            <w:r w:rsidR="0034480A">
              <w:rPr>
                <w:rFonts w:ascii="Calibri" w:hAnsi="Calibri"/>
                <w:color w:val="5C760A" w:themeColor="accent1" w:themeShade="BF"/>
                <w:sz w:val="16"/>
              </w:rPr>
              <w:t>_________</w:t>
            </w:r>
          </w:p>
          <w:p w:rsidR="00F30411" w:rsidRPr="0019542E" w:rsidRDefault="00F30411" w:rsidP="00F30411">
            <w:pPr>
              <w:rPr>
                <w:rFonts w:ascii="Calibri" w:hAnsi="Calibri"/>
                <w:b/>
                <w:color w:val="auto"/>
              </w:rPr>
            </w:pPr>
          </w:p>
        </w:tc>
      </w:tr>
      <w:tr w:rsidR="00EF51A5" w:rsidRPr="0019542E">
        <w:tc>
          <w:tcPr>
            <w:tcW w:w="2070" w:type="dxa"/>
          </w:tcPr>
          <w:p w:rsidR="00EE032D" w:rsidRPr="004C6CFB" w:rsidRDefault="00392207">
            <w:pPr>
              <w:pStyle w:val="Heading1"/>
              <w:rPr>
                <w:rFonts w:ascii="Calibri" w:hAnsi="Calibri"/>
                <w:color w:val="5C760A" w:themeColor="accent1" w:themeShade="BF"/>
                <w:sz w:val="20"/>
                <w:szCs w:val="20"/>
              </w:rPr>
            </w:pPr>
            <w:r w:rsidRPr="004C6CFB">
              <w:rPr>
                <w:rFonts w:ascii="Calibri" w:hAnsi="Calibri"/>
                <w:color w:val="5C760A" w:themeColor="accent1" w:themeShade="BF"/>
                <w:sz w:val="20"/>
                <w:szCs w:val="20"/>
              </w:rPr>
              <w:lastRenderedPageBreak/>
              <w:t xml:space="preserve">Professional </w:t>
            </w:r>
            <w:r w:rsidR="00EB2DC7" w:rsidRPr="004C6CFB">
              <w:rPr>
                <w:rFonts w:ascii="Calibri" w:hAnsi="Calibri"/>
                <w:color w:val="5C760A" w:themeColor="accent1" w:themeShade="BF"/>
                <w:sz w:val="20"/>
                <w:szCs w:val="20"/>
              </w:rPr>
              <w:t>Experience</w:t>
            </w:r>
          </w:p>
        </w:tc>
        <w:tc>
          <w:tcPr>
            <w:tcW w:w="7650" w:type="dxa"/>
          </w:tcPr>
          <w:sdt>
            <w:sdtPr>
              <w:rPr>
                <w:rFonts w:ascii="Calibri" w:hAnsi="Calibri"/>
                <w:b/>
                <w:bCs/>
                <w:caps w:val="0"/>
                <w:color w:val="auto"/>
                <w:kern w:val="0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rFonts w:ascii="Calibri" w:hAnsi="Calibri"/>
                    <w:b/>
                    <w:bCs/>
                    <w:caps w:val="0"/>
                    <w:color w:val="auto"/>
                    <w:kern w:val="0"/>
                  </w:rPr>
                  <w:id w:val="221802691"/>
                  <w:placeholder>
                    <w:docPart w:val="C5DAEEA3E2804F7DB22D52A2F1FA7601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EE032D" w:rsidRPr="0019542E" w:rsidRDefault="00392207">
                    <w:pPr>
                      <w:pStyle w:val="Heading2"/>
                      <w:rPr>
                        <w:rFonts w:ascii="Calibri" w:hAnsi="Calibri"/>
                        <w:color w:val="auto"/>
                        <w:sz w:val="24"/>
                        <w:szCs w:val="22"/>
                      </w:rPr>
                    </w:pPr>
                    <w:r w:rsidRPr="0019542E">
                      <w:rPr>
                        <w:rStyle w:val="Strong"/>
                        <w:rFonts w:ascii="Calibri" w:hAnsi="Calibri"/>
                        <w:color w:val="auto"/>
                        <w:sz w:val="20"/>
                      </w:rPr>
                      <w:t>Group account Director</w:t>
                    </w:r>
                    <w:r w:rsidR="00E9100D" w:rsidRPr="0019542E">
                      <w:rPr>
                        <w:rStyle w:val="Strong"/>
                        <w:rFonts w:ascii="Calibri" w:hAnsi="Calibri"/>
                        <w:color w:val="auto"/>
                        <w:sz w:val="20"/>
                      </w:rPr>
                      <w:t>:</w:t>
                    </w:r>
                    <w:r w:rsidR="00EB2DC7" w:rsidRPr="0019542E">
                      <w:rPr>
                        <w:rFonts w:ascii="Calibri" w:hAnsi="Calibri"/>
                        <w:color w:val="auto"/>
                        <w:sz w:val="20"/>
                      </w:rPr>
                      <w:t xml:space="preserve"> </w:t>
                    </w:r>
                    <w:r w:rsidR="00E9100D" w:rsidRPr="0019542E">
                      <w:rPr>
                        <w:rFonts w:ascii="Calibri" w:hAnsi="Calibri"/>
                        <w:color w:val="auto"/>
                        <w:sz w:val="20"/>
                      </w:rPr>
                      <w:br/>
                    </w:r>
                    <w:r w:rsidRPr="0019542E">
                      <w:rPr>
                        <w:rFonts w:ascii="Calibri" w:hAnsi="Calibri"/>
                        <w:color w:val="auto"/>
                        <w:sz w:val="20"/>
                      </w:rPr>
                      <w:t>Contract Advertising India Pvt. Ltd.</w:t>
                    </w:r>
                  </w:p>
                  <w:p w:rsidR="00EE032D" w:rsidRPr="0019542E" w:rsidRDefault="00392207">
                    <w:pPr>
                      <w:pStyle w:val="Heading3"/>
                      <w:rPr>
                        <w:rFonts w:ascii="Calibri" w:hAnsi="Calibri"/>
                        <w:color w:val="auto"/>
                        <w:sz w:val="18"/>
                      </w:rPr>
                    </w:pPr>
                    <w:r w:rsidRPr="0019542E">
                      <w:rPr>
                        <w:rFonts w:ascii="Calibri" w:hAnsi="Calibri"/>
                        <w:color w:val="auto"/>
                        <w:sz w:val="18"/>
                      </w:rPr>
                      <w:t>August 2012 to date</w:t>
                    </w:r>
                  </w:p>
                  <w:p w:rsidR="004C2728" w:rsidRPr="0019542E" w:rsidRDefault="00544860" w:rsidP="00052CE6">
                    <w:pPr>
                      <w:spacing w:line="240" w:lineRule="auto"/>
                      <w:rPr>
                        <w:rFonts w:ascii="Calibri" w:hAnsi="Calibri"/>
                        <w:color w:val="auto"/>
                      </w:rPr>
                    </w:pPr>
                    <w:r w:rsidRPr="0019542E">
                      <w:rPr>
                        <w:rFonts w:ascii="Calibri" w:hAnsi="Calibri"/>
                        <w:b/>
                        <w:color w:val="auto"/>
                      </w:rPr>
                      <w:t xml:space="preserve">ACCOUNTS HANDLED: </w:t>
                    </w:r>
                    <w:r w:rsidRPr="0019542E">
                      <w:rPr>
                        <w:rFonts w:ascii="Calibri" w:hAnsi="Calibri"/>
                        <w:color w:val="auto"/>
                      </w:rPr>
                      <w:t>Domino’s Pizza</w:t>
                    </w:r>
                    <w:r w:rsidR="00A63F75" w:rsidRPr="0019542E">
                      <w:rPr>
                        <w:rFonts w:ascii="Calibri" w:hAnsi="Calibri"/>
                        <w:color w:val="auto"/>
                      </w:rPr>
                      <w:br/>
                      <w:t xml:space="preserve"> </w:t>
                    </w:r>
                  </w:p>
                  <w:p w:rsidR="004C2728" w:rsidRPr="0019542E" w:rsidRDefault="00CC15D1" w:rsidP="004C2728">
                    <w:pPr>
                      <w:pStyle w:val="ListParagraph"/>
                      <w:numPr>
                        <w:ilvl w:val="0"/>
                        <w:numId w:val="3"/>
                      </w:numPr>
                      <w:spacing w:line="240" w:lineRule="auto"/>
                      <w:rPr>
                        <w:rFonts w:ascii="Calibri" w:hAnsi="Calibri"/>
                        <w:color w:val="auto"/>
                      </w:rPr>
                    </w:pPr>
                    <w:r w:rsidRPr="0019542E">
                      <w:rPr>
                        <w:rFonts w:ascii="Calibri" w:hAnsi="Calibri"/>
                        <w:color w:val="auto"/>
                      </w:rPr>
                      <w:t>Delivered 15 national campaigns</w:t>
                    </w:r>
                    <w:r w:rsidR="00052CE6" w:rsidRPr="0019542E">
                      <w:rPr>
                        <w:rFonts w:ascii="Calibri" w:hAnsi="Calibri"/>
                        <w:color w:val="auto"/>
                      </w:rPr>
                      <w:t xml:space="preserve"> </w:t>
                    </w:r>
                    <w:r w:rsidRPr="0019542E">
                      <w:rPr>
                        <w:rFonts w:ascii="Calibri" w:hAnsi="Calibri"/>
                        <w:color w:val="auto"/>
                      </w:rPr>
                      <w:t>that included</w:t>
                    </w:r>
                    <w:r w:rsidR="00052CE6" w:rsidRPr="0019542E">
                      <w:rPr>
                        <w:rFonts w:ascii="Calibri" w:hAnsi="Calibri"/>
                        <w:color w:val="auto"/>
                      </w:rPr>
                      <w:t xml:space="preserve"> some milestone launches like the Domino’s Junior’s </w:t>
                    </w:r>
                    <w:proofErr w:type="spellStart"/>
                    <w:r w:rsidR="00052CE6" w:rsidRPr="0019542E">
                      <w:rPr>
                        <w:rFonts w:ascii="Calibri" w:hAnsi="Calibri"/>
                        <w:color w:val="auto"/>
                      </w:rPr>
                      <w:t>Joybox</w:t>
                    </w:r>
                    <w:proofErr w:type="spellEnd"/>
                    <w:r w:rsidR="00052CE6" w:rsidRPr="0019542E">
                      <w:rPr>
                        <w:rFonts w:ascii="Calibri" w:hAnsi="Calibri"/>
                        <w:color w:val="auto"/>
                      </w:rPr>
                      <w:t xml:space="preserve"> (</w:t>
                    </w:r>
                    <w:r w:rsidR="00660E7E" w:rsidRPr="0019542E">
                      <w:rPr>
                        <w:rFonts w:ascii="Calibri" w:hAnsi="Calibri"/>
                        <w:color w:val="auto"/>
                      </w:rPr>
                      <w:t xml:space="preserve">Domino’s first ever </w:t>
                    </w:r>
                    <w:r w:rsidR="00052CE6" w:rsidRPr="0019542E">
                      <w:rPr>
                        <w:rFonts w:ascii="Calibri" w:hAnsi="Calibri"/>
                        <w:color w:val="auto"/>
                      </w:rPr>
                      <w:t>Kid’s meal</w:t>
                    </w:r>
                    <w:r w:rsidR="00515C3A" w:rsidRPr="0019542E">
                      <w:rPr>
                        <w:rFonts w:ascii="Calibri" w:hAnsi="Calibri"/>
                        <w:color w:val="auto"/>
                      </w:rPr>
                      <w:t>) and</w:t>
                    </w:r>
                    <w:r w:rsidR="00052CE6" w:rsidRPr="0019542E">
                      <w:rPr>
                        <w:rFonts w:ascii="Calibri" w:hAnsi="Calibri"/>
                        <w:color w:val="auto"/>
                      </w:rPr>
                      <w:t xml:space="preserve"> </w:t>
                    </w:r>
                    <w:r w:rsidR="008527E3" w:rsidRPr="0019542E">
                      <w:rPr>
                        <w:rFonts w:ascii="Calibri" w:hAnsi="Calibri"/>
                        <w:color w:val="auto"/>
                      </w:rPr>
                      <w:t xml:space="preserve">the </w:t>
                    </w:r>
                    <w:r w:rsidR="00052CE6" w:rsidRPr="0019542E">
                      <w:rPr>
                        <w:rFonts w:ascii="Calibri" w:hAnsi="Calibri"/>
                        <w:color w:val="auto"/>
                      </w:rPr>
                      <w:t>first south region specific campaign</w:t>
                    </w:r>
                    <w:r w:rsidR="008527E3" w:rsidRPr="0019542E">
                      <w:rPr>
                        <w:rFonts w:ascii="Calibri" w:hAnsi="Calibri"/>
                        <w:color w:val="auto"/>
                      </w:rPr>
                      <w:t xml:space="preserve"> – South Indian pizzas</w:t>
                    </w:r>
                    <w:r w:rsidR="00515C3A" w:rsidRPr="0019542E">
                      <w:rPr>
                        <w:rFonts w:ascii="Calibri" w:hAnsi="Calibri"/>
                        <w:color w:val="auto"/>
                      </w:rPr>
                      <w:t>.</w:t>
                    </w:r>
                    <w:r w:rsidR="00052CE6" w:rsidRPr="0019542E">
                      <w:rPr>
                        <w:rFonts w:ascii="Calibri" w:hAnsi="Calibri"/>
                        <w:color w:val="auto"/>
                      </w:rPr>
                      <w:t xml:space="preserve"> </w:t>
                    </w:r>
                  </w:p>
                  <w:p w:rsidR="004C2728" w:rsidRPr="0019542E" w:rsidRDefault="00515C3A" w:rsidP="004C2728">
                    <w:pPr>
                      <w:pStyle w:val="ListParagraph"/>
                      <w:numPr>
                        <w:ilvl w:val="0"/>
                        <w:numId w:val="3"/>
                      </w:numPr>
                      <w:spacing w:line="240" w:lineRule="auto"/>
                      <w:rPr>
                        <w:rFonts w:ascii="Calibri" w:hAnsi="Calibri"/>
                        <w:color w:val="auto"/>
                      </w:rPr>
                    </w:pPr>
                    <w:r w:rsidRPr="0019542E">
                      <w:rPr>
                        <w:rFonts w:ascii="Calibri" w:hAnsi="Calibri"/>
                        <w:color w:val="auto"/>
                      </w:rPr>
                      <w:t>O</w:t>
                    </w:r>
                    <w:r w:rsidR="00052CE6" w:rsidRPr="0019542E">
                      <w:rPr>
                        <w:rFonts w:ascii="Calibri" w:hAnsi="Calibri"/>
                        <w:color w:val="auto"/>
                      </w:rPr>
                      <w:t xml:space="preserve">ther </w:t>
                    </w:r>
                    <w:r w:rsidR="00660E7E" w:rsidRPr="0019542E">
                      <w:rPr>
                        <w:rFonts w:ascii="Calibri" w:hAnsi="Calibri"/>
                        <w:color w:val="auto"/>
                      </w:rPr>
                      <w:t xml:space="preserve">successful </w:t>
                    </w:r>
                    <w:r w:rsidR="00052CE6" w:rsidRPr="0019542E">
                      <w:rPr>
                        <w:rFonts w:ascii="Calibri" w:hAnsi="Calibri"/>
                        <w:color w:val="auto"/>
                      </w:rPr>
                      <w:t>curst, toppings and side order launches</w:t>
                    </w:r>
                    <w:r w:rsidR="008E7576" w:rsidRPr="0019542E">
                      <w:rPr>
                        <w:rFonts w:ascii="Calibri" w:hAnsi="Calibri"/>
                        <w:color w:val="auto"/>
                      </w:rPr>
                      <w:t xml:space="preserve"> </w:t>
                    </w:r>
                    <w:r w:rsidRPr="0019542E">
                      <w:rPr>
                        <w:rFonts w:ascii="Calibri" w:hAnsi="Calibri"/>
                        <w:color w:val="auto"/>
                      </w:rPr>
                      <w:t>included</w:t>
                    </w:r>
                    <w:r w:rsidR="004D4975" w:rsidRPr="0019542E">
                      <w:rPr>
                        <w:rFonts w:ascii="Calibri" w:hAnsi="Calibri"/>
                        <w:color w:val="auto"/>
                      </w:rPr>
                      <w:t>:</w:t>
                    </w:r>
                    <w:r w:rsidRPr="0019542E">
                      <w:rPr>
                        <w:rFonts w:ascii="Calibri" w:hAnsi="Calibri"/>
                        <w:color w:val="auto"/>
                      </w:rPr>
                      <w:t xml:space="preserve"> </w:t>
                    </w:r>
                    <w:r w:rsidR="008E7576" w:rsidRPr="0019542E">
                      <w:rPr>
                        <w:rFonts w:ascii="Calibri" w:hAnsi="Calibri"/>
                        <w:color w:val="auto"/>
                      </w:rPr>
                      <w:t>The Fresh Pan Pizza launch</w:t>
                    </w:r>
                    <w:r w:rsidRPr="0019542E">
                      <w:rPr>
                        <w:rFonts w:ascii="Calibri" w:hAnsi="Calibri"/>
                        <w:color w:val="auto"/>
                      </w:rPr>
                      <w:t>,</w:t>
                    </w:r>
                    <w:r w:rsidR="008E7576" w:rsidRPr="0019542E">
                      <w:rPr>
                        <w:rFonts w:ascii="Calibri" w:hAnsi="Calibri"/>
                        <w:color w:val="auto"/>
                      </w:rPr>
                      <w:t xml:space="preserve"> </w:t>
                    </w:r>
                    <w:r w:rsidR="00E706B1" w:rsidRPr="0019542E">
                      <w:rPr>
                        <w:rFonts w:ascii="Calibri" w:hAnsi="Calibri"/>
                        <w:color w:val="auto"/>
                      </w:rPr>
                      <w:t>a</w:t>
                    </w:r>
                    <w:r w:rsidR="008E7576" w:rsidRPr="0019542E">
                      <w:rPr>
                        <w:rFonts w:ascii="Calibri" w:hAnsi="Calibri"/>
                        <w:color w:val="auto"/>
                      </w:rPr>
                      <w:t xml:space="preserve"> menu revamp campaign</w:t>
                    </w:r>
                    <w:r w:rsidR="00C60E89" w:rsidRPr="0019542E">
                      <w:rPr>
                        <w:rFonts w:ascii="Calibri" w:hAnsi="Calibri"/>
                        <w:color w:val="auto"/>
                      </w:rPr>
                      <w:t xml:space="preserve"> </w:t>
                    </w:r>
                    <w:r w:rsidRPr="0019542E">
                      <w:rPr>
                        <w:rFonts w:ascii="Calibri" w:hAnsi="Calibri"/>
                        <w:color w:val="auto"/>
                      </w:rPr>
                      <w:t xml:space="preserve">a </w:t>
                    </w:r>
                    <w:r w:rsidR="00C60E89" w:rsidRPr="0019542E">
                      <w:rPr>
                        <w:rFonts w:ascii="Calibri" w:hAnsi="Calibri"/>
                        <w:color w:val="auto"/>
                      </w:rPr>
                      <w:t>first of its kind in 18 years</w:t>
                    </w:r>
                    <w:r w:rsidR="008E7576" w:rsidRPr="0019542E">
                      <w:rPr>
                        <w:rFonts w:ascii="Calibri" w:hAnsi="Calibri"/>
                        <w:color w:val="auto"/>
                      </w:rPr>
                      <w:t xml:space="preserve"> with 10 new pizza launches</w:t>
                    </w:r>
                    <w:r w:rsidR="008527E3" w:rsidRPr="0019542E">
                      <w:rPr>
                        <w:rFonts w:ascii="Calibri" w:hAnsi="Calibri"/>
                        <w:color w:val="auto"/>
                      </w:rPr>
                      <w:t xml:space="preserve">, the </w:t>
                    </w:r>
                    <w:r w:rsidR="0058363C">
                      <w:rPr>
                        <w:rFonts w:ascii="Calibri" w:hAnsi="Calibri"/>
                        <w:color w:val="auto"/>
                      </w:rPr>
                      <w:t>T</w:t>
                    </w:r>
                    <w:r w:rsidR="008527E3" w:rsidRPr="0019542E">
                      <w:rPr>
                        <w:rFonts w:ascii="Calibri" w:hAnsi="Calibri"/>
                        <w:color w:val="auto"/>
                      </w:rPr>
                      <w:t>aco series, online ordering promotion - OLO</w:t>
                    </w:r>
                    <w:r w:rsidR="008E7576" w:rsidRPr="0019542E">
                      <w:rPr>
                        <w:rFonts w:ascii="Calibri" w:hAnsi="Calibri"/>
                        <w:color w:val="auto"/>
                      </w:rPr>
                      <w:t xml:space="preserve"> and the latest work on the indulgent range of cheese based crust innovations – The Cheesy Temptation Festival</w:t>
                    </w:r>
                    <w:r w:rsidRPr="0019542E">
                      <w:rPr>
                        <w:rFonts w:ascii="Calibri" w:hAnsi="Calibri"/>
                        <w:color w:val="auto"/>
                      </w:rPr>
                      <w:t xml:space="preserve"> to name a few.</w:t>
                    </w:r>
                    <w:r w:rsidR="00AF222C" w:rsidRPr="0019542E">
                      <w:rPr>
                        <w:rFonts w:ascii="Calibri" w:hAnsi="Calibri"/>
                        <w:color w:val="auto"/>
                      </w:rPr>
                      <w:t xml:space="preserve"> </w:t>
                    </w:r>
                  </w:p>
                  <w:p w:rsidR="004C2728" w:rsidRPr="0019542E" w:rsidRDefault="00AF222C" w:rsidP="004C2728">
                    <w:pPr>
                      <w:pStyle w:val="ListParagraph"/>
                      <w:numPr>
                        <w:ilvl w:val="0"/>
                        <w:numId w:val="3"/>
                      </w:numPr>
                      <w:spacing w:line="240" w:lineRule="auto"/>
                      <w:rPr>
                        <w:rFonts w:ascii="Calibri" w:hAnsi="Calibri"/>
                        <w:color w:val="auto"/>
                      </w:rPr>
                    </w:pPr>
                    <w:r w:rsidRPr="0019542E">
                      <w:rPr>
                        <w:rFonts w:ascii="Calibri" w:hAnsi="Calibri"/>
                        <w:color w:val="auto"/>
                      </w:rPr>
                      <w:t>Leading all 360 integration for</w:t>
                    </w:r>
                    <w:r w:rsidR="00714861" w:rsidRPr="0019542E">
                      <w:rPr>
                        <w:rFonts w:ascii="Calibri" w:hAnsi="Calibri"/>
                        <w:color w:val="auto"/>
                      </w:rPr>
                      <w:t xml:space="preserve"> national camp</w:t>
                    </w:r>
                    <w:r w:rsidRPr="0019542E">
                      <w:rPr>
                        <w:rFonts w:ascii="Calibri" w:hAnsi="Calibri"/>
                        <w:color w:val="auto"/>
                      </w:rPr>
                      <w:t>aigns that included social media</w:t>
                    </w:r>
                    <w:r w:rsidR="00714861" w:rsidRPr="0019542E">
                      <w:rPr>
                        <w:rFonts w:ascii="Calibri" w:hAnsi="Calibri"/>
                        <w:color w:val="auto"/>
                      </w:rPr>
                      <w:t xml:space="preserve"> and digital integration</w:t>
                    </w:r>
                    <w:r w:rsidRPr="0019542E">
                      <w:rPr>
                        <w:rFonts w:ascii="Calibri" w:hAnsi="Calibri"/>
                        <w:color w:val="auto"/>
                      </w:rPr>
                      <w:t xml:space="preserve"> and offline </w:t>
                    </w:r>
                    <w:r w:rsidR="00714861" w:rsidRPr="0019542E">
                      <w:rPr>
                        <w:rFonts w:ascii="Calibri" w:hAnsi="Calibri"/>
                        <w:color w:val="auto"/>
                      </w:rPr>
                      <w:t>activations</w:t>
                    </w:r>
                    <w:r w:rsidR="002E3D66" w:rsidRPr="0019542E">
                      <w:rPr>
                        <w:rFonts w:ascii="Calibri" w:hAnsi="Calibri"/>
                        <w:color w:val="auto"/>
                      </w:rPr>
                      <w:t xml:space="preserve">. Some </w:t>
                    </w:r>
                    <w:r w:rsidR="002B09E0">
                      <w:rPr>
                        <w:rFonts w:ascii="Calibri" w:hAnsi="Calibri"/>
                        <w:color w:val="auto"/>
                      </w:rPr>
                      <w:t>successful</w:t>
                    </w:r>
                    <w:r w:rsidR="002E3D66" w:rsidRPr="0019542E">
                      <w:rPr>
                        <w:rFonts w:ascii="Calibri" w:hAnsi="Calibri"/>
                        <w:color w:val="auto"/>
                      </w:rPr>
                      <w:t xml:space="preserve"> activations include, </w:t>
                    </w:r>
                    <w:r w:rsidR="008B7AF3" w:rsidRPr="0019542E">
                      <w:rPr>
                        <w:rFonts w:ascii="Calibri" w:hAnsi="Calibri"/>
                        <w:color w:val="auto"/>
                      </w:rPr>
                      <w:t>the Pizza Mania-</w:t>
                    </w:r>
                    <w:proofErr w:type="spellStart"/>
                    <w:r w:rsidR="008B7AF3" w:rsidRPr="0019542E">
                      <w:rPr>
                        <w:rFonts w:ascii="Calibri" w:hAnsi="Calibri"/>
                        <w:color w:val="auto"/>
                      </w:rPr>
                      <w:t>Pehli</w:t>
                    </w:r>
                    <w:proofErr w:type="spellEnd"/>
                    <w:r w:rsidR="008B7AF3" w:rsidRPr="0019542E">
                      <w:rPr>
                        <w:rFonts w:ascii="Calibri" w:hAnsi="Calibri"/>
                        <w:color w:val="auto"/>
                      </w:rPr>
                      <w:t xml:space="preserve"> </w:t>
                    </w:r>
                    <w:proofErr w:type="spellStart"/>
                    <w:r w:rsidR="008B7AF3" w:rsidRPr="0019542E">
                      <w:rPr>
                        <w:rFonts w:ascii="Calibri" w:hAnsi="Calibri"/>
                        <w:color w:val="auto"/>
                      </w:rPr>
                      <w:t>Kamai</w:t>
                    </w:r>
                    <w:proofErr w:type="spellEnd"/>
                    <w:r w:rsidR="008B7AF3" w:rsidRPr="0019542E">
                      <w:rPr>
                        <w:rFonts w:ascii="Calibri" w:hAnsi="Calibri"/>
                        <w:color w:val="auto"/>
                      </w:rPr>
                      <w:t xml:space="preserve"> </w:t>
                    </w:r>
                    <w:r w:rsidR="005076F5">
                      <w:rPr>
                        <w:rFonts w:ascii="Calibri" w:hAnsi="Calibri"/>
                        <w:color w:val="auto"/>
                      </w:rPr>
                      <w:t>Dino Dance</w:t>
                    </w:r>
                    <w:r w:rsidR="002E3D66" w:rsidRPr="0019542E">
                      <w:rPr>
                        <w:rFonts w:ascii="Calibri" w:hAnsi="Calibri"/>
                        <w:color w:val="auto"/>
                      </w:rPr>
                      <w:t>, #</w:t>
                    </w:r>
                    <w:proofErr w:type="spellStart"/>
                    <w:r w:rsidR="002E3D66" w:rsidRPr="0019542E">
                      <w:rPr>
                        <w:rFonts w:ascii="Calibri" w:hAnsi="Calibri"/>
                        <w:color w:val="auto"/>
                      </w:rPr>
                      <w:t>lastMinuteRakhi</w:t>
                    </w:r>
                    <w:proofErr w:type="spellEnd"/>
                    <w:r w:rsidR="002E3D66" w:rsidRPr="0019542E">
                      <w:rPr>
                        <w:rFonts w:ascii="Calibri" w:hAnsi="Calibri"/>
                        <w:color w:val="auto"/>
                      </w:rPr>
                      <w:t xml:space="preserve"> and #</w:t>
                    </w:r>
                    <w:proofErr w:type="spellStart"/>
                    <w:r w:rsidR="002E3D66" w:rsidRPr="0019542E">
                      <w:rPr>
                        <w:rFonts w:ascii="Calibri" w:hAnsi="Calibri"/>
                        <w:color w:val="auto"/>
                      </w:rPr>
                      <w:t>iWantToBeSecretSanta</w:t>
                    </w:r>
                    <w:proofErr w:type="spellEnd"/>
                  </w:p>
                  <w:p w:rsidR="004C2728" w:rsidRPr="0019542E" w:rsidRDefault="004C2728" w:rsidP="004C2728">
                    <w:pPr>
                      <w:pStyle w:val="ListParagraph"/>
                      <w:numPr>
                        <w:ilvl w:val="0"/>
                        <w:numId w:val="3"/>
                      </w:numPr>
                      <w:spacing w:line="240" w:lineRule="auto"/>
                      <w:rPr>
                        <w:rFonts w:ascii="Calibri" w:hAnsi="Calibri"/>
                        <w:color w:val="auto"/>
                      </w:rPr>
                    </w:pPr>
                    <w:r w:rsidRPr="0019542E">
                      <w:rPr>
                        <w:rFonts w:ascii="Calibri" w:hAnsi="Calibri"/>
                        <w:color w:val="auto"/>
                      </w:rPr>
                      <w:t xml:space="preserve">Catering of all precision marketing needs </w:t>
                    </w:r>
                    <w:proofErr w:type="spellStart"/>
                    <w:r w:rsidRPr="0019542E">
                      <w:rPr>
                        <w:rFonts w:ascii="Calibri" w:hAnsi="Calibri"/>
                        <w:color w:val="auto"/>
                      </w:rPr>
                      <w:t>wrt</w:t>
                    </w:r>
                    <w:proofErr w:type="spellEnd"/>
                    <w:r w:rsidRPr="0019542E">
                      <w:rPr>
                        <w:rFonts w:ascii="Calibri" w:hAnsi="Calibri"/>
                        <w:color w:val="auto"/>
                      </w:rPr>
                      <w:t xml:space="preserve"> 800 Domino’s stores across 140 cities. </w:t>
                    </w:r>
                  </w:p>
                  <w:p w:rsidR="004C2728" w:rsidRPr="0019542E" w:rsidRDefault="00464383" w:rsidP="004C2728">
                    <w:pPr>
                      <w:pStyle w:val="ListParagraph"/>
                      <w:numPr>
                        <w:ilvl w:val="0"/>
                        <w:numId w:val="3"/>
                      </w:numPr>
                      <w:spacing w:line="240" w:lineRule="auto"/>
                      <w:rPr>
                        <w:rFonts w:ascii="Calibri" w:hAnsi="Calibri"/>
                        <w:color w:val="auto"/>
                      </w:rPr>
                    </w:pPr>
                    <w:r>
                      <w:rPr>
                        <w:rFonts w:ascii="Calibri" w:hAnsi="Calibri"/>
                        <w:color w:val="auto"/>
                      </w:rPr>
                      <w:t>C</w:t>
                    </w:r>
                    <w:r w:rsidR="004C2728" w:rsidRPr="0019542E">
                      <w:rPr>
                        <w:rFonts w:ascii="Calibri" w:hAnsi="Calibri"/>
                        <w:color w:val="auto"/>
                      </w:rPr>
                      <w:t>atering</w:t>
                    </w:r>
                    <w:r>
                      <w:rPr>
                        <w:rFonts w:ascii="Calibri" w:hAnsi="Calibri"/>
                        <w:color w:val="auto"/>
                      </w:rPr>
                      <w:t xml:space="preserve"> to region</w:t>
                    </w:r>
                    <w:r w:rsidR="004C2728" w:rsidRPr="0019542E">
                      <w:rPr>
                        <w:rFonts w:ascii="Calibri" w:hAnsi="Calibri"/>
                        <w:color w:val="auto"/>
                      </w:rPr>
                      <w:t xml:space="preserve"> specific communication needs in Tier II &amp; Tier III cities</w:t>
                    </w:r>
                  </w:p>
                  <w:p w:rsidR="007F1AF9" w:rsidRPr="0019542E" w:rsidRDefault="00205E73" w:rsidP="004C2728">
                    <w:pPr>
                      <w:pStyle w:val="ListParagraph"/>
                      <w:spacing w:line="240" w:lineRule="auto"/>
                      <w:rPr>
                        <w:rFonts w:ascii="Calibri" w:hAnsi="Calibri"/>
                        <w:color w:val="auto"/>
                      </w:rPr>
                    </w:pPr>
                    <w:r w:rsidRPr="0019542E">
                      <w:rPr>
                        <w:rFonts w:ascii="Calibri" w:hAnsi="Calibri"/>
                        <w:b/>
                        <w:color w:val="auto"/>
                      </w:rPr>
                      <w:br/>
                    </w:r>
                    <w:r w:rsidR="006E0F54" w:rsidRPr="0019542E">
                      <w:rPr>
                        <w:rFonts w:ascii="Calibri" w:hAnsi="Calibri"/>
                        <w:b/>
                        <w:color w:val="auto"/>
                      </w:rPr>
                      <w:t xml:space="preserve">Key engagements: </w:t>
                    </w:r>
                    <w:r w:rsidR="00D2121C" w:rsidRPr="0019542E">
                      <w:rPr>
                        <w:rFonts w:ascii="Calibri" w:hAnsi="Calibri"/>
                        <w:b/>
                        <w:color w:val="auto"/>
                      </w:rPr>
                      <w:br/>
                      <w:t xml:space="preserve">- </w:t>
                    </w:r>
                    <w:r w:rsidR="00435B75" w:rsidRPr="0019542E">
                      <w:rPr>
                        <w:rFonts w:ascii="Calibri" w:hAnsi="Calibri"/>
                        <w:color w:val="auto"/>
                      </w:rPr>
                      <w:t xml:space="preserve">Developing </w:t>
                    </w:r>
                    <w:r w:rsidR="002B0F52" w:rsidRPr="0019542E">
                      <w:rPr>
                        <w:rFonts w:ascii="Calibri" w:hAnsi="Calibri"/>
                        <w:color w:val="auto"/>
                      </w:rPr>
                      <w:t xml:space="preserve">and leading all </w:t>
                    </w:r>
                    <w:r w:rsidR="00A641E9" w:rsidRPr="0019542E">
                      <w:rPr>
                        <w:rFonts w:ascii="Calibri" w:hAnsi="Calibri"/>
                        <w:color w:val="auto"/>
                      </w:rPr>
                      <w:t xml:space="preserve">end to end </w:t>
                    </w:r>
                    <w:r w:rsidR="00435B75" w:rsidRPr="0019542E">
                      <w:rPr>
                        <w:rFonts w:ascii="Calibri" w:hAnsi="Calibri"/>
                        <w:color w:val="auto"/>
                      </w:rPr>
                      <w:t>integrated</w:t>
                    </w:r>
                    <w:r w:rsidR="00435B75" w:rsidRPr="0019542E">
                      <w:rPr>
                        <w:rFonts w:ascii="Calibri" w:hAnsi="Calibri"/>
                        <w:b/>
                        <w:color w:val="auto"/>
                      </w:rPr>
                      <w:t xml:space="preserve"> </w:t>
                    </w:r>
                    <w:r w:rsidR="00435B75" w:rsidRPr="0019542E">
                      <w:rPr>
                        <w:rFonts w:ascii="Calibri" w:hAnsi="Calibri"/>
                        <w:color w:val="auto"/>
                      </w:rPr>
                      <w:t>communication</w:t>
                    </w:r>
                    <w:r w:rsidR="00A641E9" w:rsidRPr="0019542E">
                      <w:rPr>
                        <w:rFonts w:ascii="Calibri" w:hAnsi="Calibri"/>
                        <w:color w:val="auto"/>
                      </w:rPr>
                      <w:t xml:space="preserve"> needs of</w:t>
                    </w:r>
                    <w:r w:rsidR="002B0F52" w:rsidRPr="0019542E">
                      <w:rPr>
                        <w:rFonts w:ascii="Calibri" w:hAnsi="Calibri"/>
                        <w:color w:val="auto"/>
                      </w:rPr>
                      <w:t xml:space="preserve"> the </w:t>
                    </w:r>
                    <w:r w:rsidR="005E3EE9" w:rsidRPr="0019542E">
                      <w:rPr>
                        <w:rFonts w:ascii="Calibri" w:hAnsi="Calibri"/>
                        <w:color w:val="auto"/>
                      </w:rPr>
                      <w:br/>
                      <w:t xml:space="preserve">  </w:t>
                    </w:r>
                    <w:r w:rsidR="002B0F52" w:rsidRPr="0019542E">
                      <w:rPr>
                        <w:rFonts w:ascii="Calibri" w:hAnsi="Calibri"/>
                        <w:color w:val="auto"/>
                      </w:rPr>
                      <w:t>brand</w:t>
                    </w:r>
                    <w:r w:rsidR="00D2121C" w:rsidRPr="0019542E">
                      <w:rPr>
                        <w:rFonts w:ascii="Calibri" w:hAnsi="Calibri"/>
                        <w:color w:val="auto"/>
                      </w:rPr>
                      <w:t xml:space="preserve"> </w:t>
                    </w:r>
                    <w:r w:rsidR="00D2121C" w:rsidRPr="0019542E">
                      <w:rPr>
                        <w:rFonts w:ascii="Calibri" w:hAnsi="Calibri"/>
                        <w:color w:val="auto"/>
                      </w:rPr>
                      <w:br/>
                      <w:t>- Market intelligence,</w:t>
                    </w:r>
                    <w:r w:rsidR="005C0284" w:rsidRPr="0019542E">
                      <w:rPr>
                        <w:rFonts w:ascii="Calibri" w:hAnsi="Calibri"/>
                        <w:color w:val="auto"/>
                      </w:rPr>
                      <w:t xml:space="preserve"> </w:t>
                    </w:r>
                    <w:r w:rsidR="00D2121C" w:rsidRPr="0019542E">
                      <w:rPr>
                        <w:rFonts w:ascii="Calibri" w:hAnsi="Calibri"/>
                        <w:color w:val="auto"/>
                      </w:rPr>
                      <w:t>b</w:t>
                    </w:r>
                    <w:r w:rsidR="005C0284" w:rsidRPr="0019542E">
                      <w:rPr>
                        <w:rFonts w:ascii="Calibri" w:hAnsi="Calibri"/>
                        <w:color w:val="auto"/>
                      </w:rPr>
                      <w:t xml:space="preserve">rand </w:t>
                    </w:r>
                    <w:r w:rsidRPr="0019542E">
                      <w:rPr>
                        <w:rFonts w:ascii="Calibri" w:hAnsi="Calibri"/>
                        <w:color w:val="auto"/>
                      </w:rPr>
                      <w:t>strategy</w:t>
                    </w:r>
                    <w:r w:rsidR="005C0284" w:rsidRPr="0019542E">
                      <w:rPr>
                        <w:rFonts w:ascii="Calibri" w:hAnsi="Calibri"/>
                        <w:color w:val="auto"/>
                      </w:rPr>
                      <w:t xml:space="preserve"> and proactive communication initiatives</w:t>
                    </w:r>
                    <w:r w:rsidR="00D2121C" w:rsidRPr="0019542E">
                      <w:rPr>
                        <w:rFonts w:ascii="Calibri" w:hAnsi="Calibri"/>
                        <w:color w:val="auto"/>
                      </w:rPr>
                      <w:br/>
                      <w:t>-</w:t>
                    </w:r>
                    <w:r w:rsidR="00510731" w:rsidRPr="0019542E">
                      <w:rPr>
                        <w:rFonts w:ascii="Calibri" w:hAnsi="Calibri"/>
                        <w:color w:val="auto"/>
                      </w:rPr>
                      <w:t xml:space="preserve"> Developing and mentoring a team</w:t>
                    </w:r>
                    <w:r w:rsidR="00323C9C" w:rsidRPr="0019542E">
                      <w:rPr>
                        <w:rFonts w:ascii="Calibri" w:hAnsi="Calibri"/>
                        <w:color w:val="auto"/>
                      </w:rPr>
                      <w:t xml:space="preserve"> of 5 individuals</w:t>
                    </w:r>
                    <w:r w:rsidR="002663A9" w:rsidRPr="0019542E">
                      <w:rPr>
                        <w:rFonts w:ascii="Calibri" w:hAnsi="Calibri"/>
                        <w:color w:val="auto"/>
                      </w:rPr>
                      <w:br/>
                    </w:r>
                    <w:r w:rsidR="003D025C" w:rsidRPr="0019542E">
                      <w:rPr>
                        <w:rFonts w:ascii="Calibri" w:hAnsi="Calibri"/>
                        <w:color w:val="auto"/>
                      </w:rPr>
                      <w:t>- Establishing</w:t>
                    </w:r>
                    <w:r w:rsidR="002663A9" w:rsidRPr="0019542E">
                      <w:rPr>
                        <w:rFonts w:ascii="Calibri" w:hAnsi="Calibri"/>
                        <w:color w:val="auto"/>
                      </w:rPr>
                      <w:t xml:space="preserve"> relationships with clients and all internal stakeholders</w:t>
                    </w:r>
                    <w:r w:rsidR="00D2121C" w:rsidRPr="0019542E">
                      <w:rPr>
                        <w:rFonts w:ascii="Calibri" w:hAnsi="Calibri"/>
                        <w:color w:val="auto"/>
                      </w:rPr>
                      <w:br/>
                      <w:t>-</w:t>
                    </w:r>
                    <w:r w:rsidR="00FA25B0" w:rsidRPr="0019542E">
                      <w:rPr>
                        <w:rFonts w:ascii="Calibri" w:hAnsi="Calibri"/>
                        <w:color w:val="auto"/>
                      </w:rPr>
                      <w:t xml:space="preserve"> Managing all finances </w:t>
                    </w:r>
                    <w:r w:rsidRPr="0019542E">
                      <w:rPr>
                        <w:rFonts w:ascii="Calibri" w:hAnsi="Calibri"/>
                        <w:color w:val="auto"/>
                      </w:rPr>
                      <w:t>for the business</w:t>
                    </w:r>
                    <w:r w:rsidR="00300065" w:rsidRPr="0019542E">
                      <w:rPr>
                        <w:rFonts w:ascii="Calibri" w:hAnsi="Calibri"/>
                        <w:color w:val="auto"/>
                      </w:rPr>
                      <w:t xml:space="preserve"> </w:t>
                    </w:r>
                    <w:r w:rsidRPr="0019542E">
                      <w:rPr>
                        <w:rFonts w:ascii="Calibri" w:hAnsi="Calibri"/>
                        <w:color w:val="auto"/>
                      </w:rPr>
                      <w:t xml:space="preserve">(annual projections, collections and finding </w:t>
                    </w:r>
                    <w:r w:rsidR="00D2121C" w:rsidRPr="0019542E">
                      <w:rPr>
                        <w:rFonts w:ascii="Calibri" w:hAnsi="Calibri"/>
                        <w:color w:val="auto"/>
                      </w:rPr>
                      <w:br/>
                      <w:t xml:space="preserve">  </w:t>
                    </w:r>
                    <w:r w:rsidRPr="0019542E">
                      <w:rPr>
                        <w:rFonts w:ascii="Calibri" w:hAnsi="Calibri"/>
                        <w:color w:val="auto"/>
                      </w:rPr>
                      <w:t>opport</w:t>
                    </w:r>
                    <w:r w:rsidR="00A66AE7" w:rsidRPr="0019542E">
                      <w:rPr>
                        <w:rFonts w:ascii="Calibri" w:hAnsi="Calibri"/>
                        <w:color w:val="auto"/>
                      </w:rPr>
                      <w:t>unities</w:t>
                    </w:r>
                    <w:r w:rsidRPr="0019542E">
                      <w:rPr>
                        <w:rFonts w:ascii="Calibri" w:hAnsi="Calibri"/>
                        <w:color w:val="auto"/>
                      </w:rPr>
                      <w:t xml:space="preserve"> for additional revenue) </w:t>
                    </w:r>
                  </w:p>
                </w:sdtContent>
              </w:sdt>
              <w:p w:rsidR="007F1AF9" w:rsidRPr="0034480A" w:rsidRDefault="007F1AF9">
                <w:pPr>
                  <w:pStyle w:val="Heading2"/>
                  <w:rPr>
                    <w:rStyle w:val="Strong"/>
                    <w:rFonts w:ascii="Calibri" w:hAnsi="Calibri"/>
                    <w:color w:val="auto"/>
                  </w:rPr>
                </w:pPr>
                <w:r w:rsidRPr="0034480A">
                  <w:rPr>
                    <w:rFonts w:ascii="Calibri" w:hAnsi="Calibri"/>
                    <w:color w:val="5C760A" w:themeColor="accent1" w:themeShade="BF"/>
                    <w:sz w:val="16"/>
                  </w:rPr>
                  <w:t>_________________________________________</w:t>
                </w:r>
                <w:r w:rsidR="00761A91" w:rsidRPr="0034480A">
                  <w:rPr>
                    <w:rFonts w:ascii="Calibri" w:hAnsi="Calibri"/>
                    <w:color w:val="5C760A" w:themeColor="accent1" w:themeShade="BF"/>
                    <w:sz w:val="16"/>
                  </w:rPr>
                  <w:t>_________________________________________</w:t>
                </w:r>
                <w:r w:rsidR="0034480A">
                  <w:rPr>
                    <w:rFonts w:ascii="Calibri" w:hAnsi="Calibri"/>
                    <w:color w:val="5C760A" w:themeColor="accent1" w:themeShade="BF"/>
                    <w:sz w:val="16"/>
                  </w:rPr>
                  <w:t>__________</w:t>
                </w:r>
              </w:p>
              <w:p w:rsidR="007F1AF9" w:rsidRPr="0019542E" w:rsidRDefault="007F1AF9">
                <w:pPr>
                  <w:pStyle w:val="Heading2"/>
                  <w:rPr>
                    <w:rStyle w:val="Strong"/>
                    <w:rFonts w:ascii="Calibri" w:hAnsi="Calibri"/>
                    <w:color w:val="auto"/>
                    <w:sz w:val="20"/>
                  </w:rPr>
                </w:pPr>
              </w:p>
              <w:sdt>
                <w:sdtPr>
                  <w:rPr>
                    <w:rStyle w:val="Strong"/>
                    <w:rFonts w:ascii="Calibri" w:hAnsi="Calibri"/>
                    <w:caps w:val="0"/>
                    <w:color w:val="auto"/>
                    <w:kern w:val="0"/>
                    <w:sz w:val="20"/>
                  </w:rPr>
                  <w:id w:val="68699791"/>
                  <w:placeholder>
                    <w:docPart w:val="C5DAEEA3E2804F7DB22D52A2F1FA7601"/>
                  </w:placeholder>
                  <w15:color w:val="C0C0C0"/>
                  <w15:repeatingSectionItem/>
                </w:sdtPr>
                <w:sdtEndPr>
                  <w:rPr>
                    <w:rStyle w:val="DefaultParagraphFont"/>
                    <w:b w:val="0"/>
                    <w:bCs w:val="0"/>
                    <w:color w:val="5C760A" w:themeColor="accent1" w:themeShade="BF"/>
                    <w:sz w:val="18"/>
                  </w:rPr>
                </w:sdtEndPr>
                <w:sdtContent>
                  <w:p w:rsidR="00F307E6" w:rsidRPr="0019542E" w:rsidRDefault="00392207">
                    <w:pPr>
                      <w:pStyle w:val="Heading2"/>
                      <w:rPr>
                        <w:rStyle w:val="Strong"/>
                        <w:rFonts w:ascii="Calibri" w:hAnsi="Calibri"/>
                        <w:color w:val="auto"/>
                        <w:sz w:val="20"/>
                      </w:rPr>
                    </w:pPr>
                    <w:r w:rsidRPr="0019542E">
                      <w:rPr>
                        <w:rStyle w:val="Strong"/>
                        <w:rFonts w:ascii="Calibri" w:hAnsi="Calibri"/>
                        <w:color w:val="auto"/>
                        <w:sz w:val="20"/>
                      </w:rPr>
                      <w:t>Account Director</w:t>
                    </w:r>
                  </w:p>
                  <w:p w:rsidR="00EE032D" w:rsidRPr="0019542E" w:rsidRDefault="00392207">
                    <w:pPr>
                      <w:pStyle w:val="Heading2"/>
                      <w:rPr>
                        <w:rFonts w:ascii="Calibri" w:hAnsi="Calibri"/>
                        <w:color w:val="auto"/>
                        <w:sz w:val="20"/>
                      </w:rPr>
                    </w:pPr>
                    <w:r w:rsidRPr="0019542E">
                      <w:rPr>
                        <w:rFonts w:ascii="Calibri" w:hAnsi="Calibri"/>
                        <w:color w:val="auto"/>
                        <w:sz w:val="20"/>
                      </w:rPr>
                      <w:t>CONTRACT ADVERTISING INDIA PVT. LTD.</w:t>
                    </w:r>
                  </w:p>
                  <w:p w:rsidR="00EE032D" w:rsidRPr="0019542E" w:rsidRDefault="00392207">
                    <w:pPr>
                      <w:pStyle w:val="Heading3"/>
                      <w:rPr>
                        <w:rFonts w:ascii="Calibri" w:hAnsi="Calibri"/>
                        <w:color w:val="auto"/>
                        <w:sz w:val="18"/>
                      </w:rPr>
                    </w:pPr>
                    <w:r w:rsidRPr="0019542E">
                      <w:rPr>
                        <w:rFonts w:ascii="Calibri" w:hAnsi="Calibri"/>
                        <w:color w:val="auto"/>
                        <w:sz w:val="18"/>
                      </w:rPr>
                      <w:t>October 2011 to August 2012</w:t>
                    </w:r>
                    <w:r w:rsidR="005B76CC" w:rsidRPr="0019542E">
                      <w:rPr>
                        <w:rFonts w:ascii="Calibri" w:hAnsi="Calibri"/>
                        <w:color w:val="auto"/>
                        <w:sz w:val="18"/>
                      </w:rPr>
                      <w:br/>
                    </w:r>
                  </w:p>
                  <w:p w:rsidR="00392207" w:rsidRPr="0019542E" w:rsidRDefault="003D52C2">
                    <w:pPr>
                      <w:spacing w:line="240" w:lineRule="auto"/>
                      <w:rPr>
                        <w:rFonts w:ascii="Calibri" w:hAnsi="Calibri"/>
                        <w:color w:val="5C760A" w:themeColor="accent1" w:themeShade="BF"/>
                      </w:rPr>
                    </w:pPr>
                    <w:r w:rsidRPr="0019542E">
                      <w:rPr>
                        <w:rFonts w:ascii="Calibri" w:hAnsi="Calibri"/>
                        <w:b/>
                        <w:color w:val="auto"/>
                      </w:rPr>
                      <w:t>ACCOUNTS HANDLED</w:t>
                    </w:r>
                    <w:r w:rsidR="003573DD" w:rsidRPr="0019542E">
                      <w:rPr>
                        <w:rFonts w:ascii="Calibri" w:hAnsi="Calibri"/>
                        <w:b/>
                        <w:color w:val="auto"/>
                      </w:rPr>
                      <w:t>:</w:t>
                    </w:r>
                    <w:r w:rsidR="00525A1E" w:rsidRPr="0019542E">
                      <w:rPr>
                        <w:rFonts w:ascii="Calibri" w:hAnsi="Calibri"/>
                        <w:color w:val="auto"/>
                      </w:rPr>
                      <w:t xml:space="preserve"> Domi</w:t>
                    </w:r>
                    <w:r w:rsidR="00371067" w:rsidRPr="0019542E">
                      <w:rPr>
                        <w:rFonts w:ascii="Calibri" w:hAnsi="Calibri"/>
                        <w:color w:val="auto"/>
                      </w:rPr>
                      <w:t>no’s Pizza, Tata DOCOMO Photon</w:t>
                    </w:r>
                    <w:r w:rsidR="00525A1E" w:rsidRPr="0019542E">
                      <w:rPr>
                        <w:rFonts w:ascii="Calibri" w:hAnsi="Calibri"/>
                        <w:color w:val="auto"/>
                      </w:rPr>
                      <w:t xml:space="preserve">, </w:t>
                    </w:r>
                    <w:r w:rsidR="008B61AE" w:rsidRPr="0019542E">
                      <w:rPr>
                        <w:rFonts w:ascii="Calibri" w:hAnsi="Calibri"/>
                        <w:color w:val="auto"/>
                      </w:rPr>
                      <w:t>DANONE (project)</w:t>
                    </w:r>
                    <w:r w:rsidR="00525A1E" w:rsidRPr="0019542E">
                      <w:rPr>
                        <w:rFonts w:ascii="Calibri" w:hAnsi="Calibri"/>
                        <w:color w:val="auto"/>
                      </w:rPr>
                      <w:t xml:space="preserve">, </w:t>
                    </w:r>
                    <w:proofErr w:type="spellStart"/>
                    <w:r w:rsidR="00525A1E" w:rsidRPr="0019542E">
                      <w:rPr>
                        <w:rFonts w:ascii="Calibri" w:hAnsi="Calibri"/>
                        <w:color w:val="auto"/>
                      </w:rPr>
                      <w:t>Jaypee</w:t>
                    </w:r>
                    <w:proofErr w:type="spellEnd"/>
                    <w:r w:rsidR="00525A1E" w:rsidRPr="0019542E">
                      <w:rPr>
                        <w:rFonts w:ascii="Calibri" w:hAnsi="Calibri"/>
                        <w:color w:val="auto"/>
                      </w:rPr>
                      <w:t xml:space="preserve"> Cement</w:t>
                    </w:r>
                    <w:r w:rsidR="00F601EB" w:rsidRPr="0019542E">
                      <w:rPr>
                        <w:rFonts w:ascii="Calibri" w:hAnsi="Calibri"/>
                        <w:color w:val="auto"/>
                      </w:rPr>
                      <w:br/>
                    </w:r>
                    <w:r w:rsidR="00F601EB" w:rsidRPr="0034480A">
                      <w:rPr>
                        <w:rFonts w:ascii="Calibri" w:hAnsi="Calibri"/>
                        <w:color w:val="5C760A" w:themeColor="accent1" w:themeShade="BF"/>
                        <w:sz w:val="16"/>
                      </w:rPr>
                      <w:t>_________________________________________________________________________</w:t>
                    </w:r>
                    <w:r w:rsidR="00761A91" w:rsidRPr="0034480A">
                      <w:rPr>
                        <w:rFonts w:ascii="Calibri" w:hAnsi="Calibri"/>
                        <w:color w:val="5C760A" w:themeColor="accent1" w:themeShade="BF"/>
                        <w:sz w:val="16"/>
                      </w:rPr>
                      <w:t>_________</w:t>
                    </w:r>
                    <w:r w:rsidR="0034480A">
                      <w:rPr>
                        <w:rFonts w:ascii="Calibri" w:hAnsi="Calibri"/>
                        <w:color w:val="5C760A" w:themeColor="accent1" w:themeShade="BF"/>
                        <w:sz w:val="16"/>
                      </w:rPr>
                      <w:t>__________</w:t>
                    </w:r>
                  </w:p>
                </w:sdtContent>
              </w:sdt>
              <w:sdt>
                <w:sdtPr>
                  <w:rPr>
                    <w:rFonts w:ascii="Calibri" w:hAnsi="Calibri"/>
                    <w:b/>
                    <w:bCs/>
                    <w:caps w:val="0"/>
                    <w:color w:val="5C760A" w:themeColor="accent1" w:themeShade="BF"/>
                    <w:kern w:val="0"/>
                  </w:rPr>
                  <w:id w:val="994847908"/>
                  <w:placeholder>
                    <w:docPart w:val="5321D94ACA174D7AB8B90706816EBA47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F307E6" w:rsidRPr="0019542E" w:rsidRDefault="00392207">
                    <w:pPr>
                      <w:pStyle w:val="Heading2"/>
                      <w:rPr>
                        <w:rFonts w:ascii="Calibri" w:hAnsi="Calibri"/>
                        <w:color w:val="auto"/>
                        <w:sz w:val="20"/>
                        <w:szCs w:val="20"/>
                      </w:rPr>
                    </w:pPr>
                    <w:r w:rsidRPr="0019542E">
                      <w:rPr>
                        <w:rStyle w:val="Strong"/>
                        <w:rFonts w:ascii="Calibri" w:hAnsi="Calibri"/>
                        <w:color w:val="auto"/>
                        <w:sz w:val="20"/>
                        <w:szCs w:val="20"/>
                      </w:rPr>
                      <w:t>Brand Director</w:t>
                    </w:r>
                    <w:r w:rsidRPr="0019542E">
                      <w:rPr>
                        <w:rFonts w:ascii="Calibri" w:hAnsi="Calibri"/>
                        <w:color w:val="auto"/>
                        <w:sz w:val="20"/>
                        <w:szCs w:val="20"/>
                      </w:rPr>
                      <w:t xml:space="preserve"> </w:t>
                    </w:r>
                  </w:p>
                  <w:p w:rsidR="00392207" w:rsidRPr="0019542E" w:rsidRDefault="00392207">
                    <w:pPr>
                      <w:pStyle w:val="Heading2"/>
                      <w:rPr>
                        <w:rFonts w:ascii="Calibri" w:hAnsi="Calibri"/>
                        <w:color w:val="auto"/>
                        <w:sz w:val="20"/>
                        <w:szCs w:val="20"/>
                      </w:rPr>
                    </w:pPr>
                    <w:r w:rsidRPr="0019542E">
                      <w:rPr>
                        <w:rFonts w:ascii="Calibri" w:hAnsi="Calibri"/>
                        <w:color w:val="auto"/>
                        <w:sz w:val="20"/>
                        <w:szCs w:val="20"/>
                      </w:rPr>
                      <w:t>Leo Burnet</w:t>
                    </w:r>
                    <w:r w:rsidR="000768CA">
                      <w:rPr>
                        <w:rFonts w:ascii="Calibri" w:hAnsi="Calibri"/>
                        <w:color w:val="auto"/>
                        <w:sz w:val="20"/>
                        <w:szCs w:val="20"/>
                      </w:rPr>
                      <w:t>t</w:t>
                    </w:r>
                    <w:r w:rsidRPr="0019542E">
                      <w:rPr>
                        <w:rFonts w:ascii="Calibri" w:hAnsi="Calibri"/>
                        <w:color w:val="auto"/>
                        <w:sz w:val="20"/>
                        <w:szCs w:val="20"/>
                      </w:rPr>
                      <w:t xml:space="preserve"> India</w:t>
                    </w:r>
                  </w:p>
                  <w:p w:rsidR="00392207" w:rsidRPr="0019542E" w:rsidRDefault="00392207">
                    <w:pPr>
                      <w:pStyle w:val="Heading3"/>
                      <w:rPr>
                        <w:rFonts w:ascii="Calibri" w:hAnsi="Calibri"/>
                        <w:color w:val="auto"/>
                        <w:sz w:val="20"/>
                      </w:rPr>
                    </w:pPr>
                    <w:r w:rsidRPr="0019542E">
                      <w:rPr>
                        <w:rFonts w:ascii="Calibri" w:hAnsi="Calibri"/>
                        <w:color w:val="auto"/>
                        <w:sz w:val="18"/>
                      </w:rPr>
                      <w:t>December 2010 to October 2011</w:t>
                    </w:r>
                    <w:r w:rsidR="005B76CC" w:rsidRPr="0019542E">
                      <w:rPr>
                        <w:rFonts w:ascii="Calibri" w:hAnsi="Calibri"/>
                        <w:color w:val="auto"/>
                        <w:sz w:val="20"/>
                      </w:rPr>
                      <w:br/>
                    </w:r>
                  </w:p>
                  <w:p w:rsidR="00F307E6" w:rsidRPr="0019542E" w:rsidRDefault="003D52C2" w:rsidP="00392207">
                    <w:pPr>
                      <w:rPr>
                        <w:rFonts w:ascii="Calibri" w:hAnsi="Calibri"/>
                        <w:color w:val="5C760A" w:themeColor="accent1" w:themeShade="BF"/>
                      </w:rPr>
                    </w:pPr>
                    <w:r w:rsidRPr="0019542E">
                      <w:rPr>
                        <w:rFonts w:ascii="Calibri" w:hAnsi="Calibri"/>
                        <w:b/>
                        <w:color w:val="auto"/>
                      </w:rPr>
                      <w:t>ACCOUNTS HANDLED</w:t>
                    </w:r>
                    <w:r w:rsidR="003573DD" w:rsidRPr="0019542E">
                      <w:rPr>
                        <w:rFonts w:ascii="Calibri" w:hAnsi="Calibri"/>
                        <w:b/>
                        <w:color w:val="auto"/>
                      </w:rPr>
                      <w:t>:</w:t>
                    </w:r>
                    <w:r w:rsidR="003573DD" w:rsidRPr="0019542E">
                      <w:rPr>
                        <w:rFonts w:ascii="Calibri" w:hAnsi="Calibri"/>
                        <w:color w:val="auto"/>
                      </w:rPr>
                      <w:t xml:space="preserve"> </w:t>
                    </w:r>
                    <w:r w:rsidR="00B5296B" w:rsidRPr="0019542E">
                      <w:rPr>
                        <w:rFonts w:ascii="Calibri" w:hAnsi="Calibri"/>
                        <w:color w:val="auto"/>
                      </w:rPr>
                      <w:t>Chevrolet, Bacardi (</w:t>
                    </w:r>
                    <w:proofErr w:type="spellStart"/>
                    <w:r w:rsidR="00B5296B" w:rsidRPr="0019542E">
                      <w:rPr>
                        <w:rFonts w:ascii="Calibri" w:hAnsi="Calibri"/>
                        <w:color w:val="auto"/>
                      </w:rPr>
                      <w:t>Eristoff</w:t>
                    </w:r>
                    <w:proofErr w:type="spellEnd"/>
                    <w:r w:rsidR="00B5296B" w:rsidRPr="0019542E">
                      <w:rPr>
                        <w:rFonts w:ascii="Calibri" w:hAnsi="Calibri"/>
                        <w:color w:val="auto"/>
                      </w:rPr>
                      <w:t>)</w:t>
                    </w:r>
                    <w:r w:rsidR="00B24F75" w:rsidRPr="0019542E">
                      <w:rPr>
                        <w:rFonts w:ascii="Calibri" w:hAnsi="Calibri"/>
                        <w:color w:val="auto"/>
                      </w:rPr>
                      <w:t>, K</w:t>
                    </w:r>
                    <w:r w:rsidRPr="0019542E">
                      <w:rPr>
                        <w:rFonts w:ascii="Calibri" w:hAnsi="Calibri"/>
                        <w:color w:val="auto"/>
                      </w:rPr>
                      <w:t>o</w:t>
                    </w:r>
                    <w:r w:rsidR="00B24F75" w:rsidRPr="0019542E">
                      <w:rPr>
                        <w:rFonts w:ascii="Calibri" w:hAnsi="Calibri"/>
                        <w:color w:val="auto"/>
                      </w:rPr>
                      <w:t>h</w:t>
                    </w:r>
                    <w:r w:rsidRPr="0019542E">
                      <w:rPr>
                        <w:rFonts w:ascii="Calibri" w:hAnsi="Calibri"/>
                        <w:color w:val="auto"/>
                      </w:rPr>
                      <w:t>ler</w:t>
                    </w:r>
                    <w:r w:rsidR="00F601EB" w:rsidRPr="0019542E">
                      <w:rPr>
                        <w:rFonts w:ascii="Calibri" w:hAnsi="Calibri"/>
                        <w:color w:val="auto"/>
                      </w:rPr>
                      <w:br/>
                    </w:r>
                    <w:r w:rsidR="00F601EB" w:rsidRPr="0034480A">
                      <w:rPr>
                        <w:rFonts w:ascii="Calibri" w:hAnsi="Calibri"/>
                        <w:color w:val="5C760A" w:themeColor="accent1" w:themeShade="BF"/>
                        <w:sz w:val="16"/>
                      </w:rPr>
                      <w:t>_________________________________________________________________________</w:t>
                    </w:r>
                    <w:r w:rsidR="00761A91" w:rsidRPr="0034480A">
                      <w:rPr>
                        <w:rFonts w:ascii="Calibri" w:hAnsi="Calibri"/>
                        <w:color w:val="5C760A" w:themeColor="accent1" w:themeShade="BF"/>
                        <w:sz w:val="16"/>
                      </w:rPr>
                      <w:t>_________</w:t>
                    </w:r>
                    <w:r w:rsidR="0034480A">
                      <w:rPr>
                        <w:rFonts w:ascii="Calibri" w:hAnsi="Calibri"/>
                        <w:color w:val="5C760A" w:themeColor="accent1" w:themeShade="BF"/>
                        <w:sz w:val="16"/>
                      </w:rPr>
                      <w:t>__________</w:t>
                    </w:r>
                  </w:p>
                </w:sdtContent>
              </w:sdt>
              <w:sdt>
                <w:sdtPr>
                  <w:rPr>
                    <w:rFonts w:ascii="Calibri" w:hAnsi="Calibri"/>
                    <w:b/>
                    <w:bCs/>
                    <w:caps w:val="0"/>
                    <w:color w:val="5C760A" w:themeColor="accent1" w:themeShade="BF"/>
                    <w:kern w:val="0"/>
                  </w:rPr>
                  <w:id w:val="1910655382"/>
                  <w:placeholder>
                    <w:docPart w:val="A6E22BC4DDBC407B93EB8F03CBC5C7A4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color w:val="auto"/>
                  </w:rPr>
                </w:sdtEndPr>
                <w:sdtContent>
                  <w:p w:rsidR="00F307E6" w:rsidRPr="0019542E" w:rsidRDefault="00F307E6" w:rsidP="00F307E6">
                    <w:pPr>
                      <w:pStyle w:val="Heading2"/>
                      <w:rPr>
                        <w:rFonts w:ascii="Calibri" w:hAnsi="Calibri"/>
                        <w:color w:val="auto"/>
                      </w:rPr>
                    </w:pPr>
                    <w:r w:rsidRPr="00EE22EB">
                      <w:rPr>
                        <w:rStyle w:val="Strong"/>
                        <w:rFonts w:ascii="Calibri" w:hAnsi="Calibri"/>
                        <w:color w:val="auto"/>
                        <w:sz w:val="20"/>
                        <w:szCs w:val="20"/>
                      </w:rPr>
                      <w:t xml:space="preserve">Account executive to Account Group Head </w:t>
                    </w:r>
                    <w:r w:rsidRPr="00EE22EB">
                      <w:rPr>
                        <w:rStyle w:val="Strong"/>
                        <w:rFonts w:ascii="Calibri" w:hAnsi="Calibri"/>
                        <w:color w:val="auto"/>
                        <w:sz w:val="20"/>
                        <w:szCs w:val="20"/>
                      </w:rPr>
                      <w:br/>
                    </w:r>
                    <w:r w:rsidRPr="0019542E">
                      <w:rPr>
                        <w:rFonts w:ascii="Calibri" w:hAnsi="Calibri"/>
                        <w:color w:val="auto"/>
                        <w:sz w:val="20"/>
                        <w:szCs w:val="20"/>
                      </w:rPr>
                      <w:t>CONTRACT ADVERTISING INDIA PVT. LTD.</w:t>
                    </w:r>
                  </w:p>
                  <w:p w:rsidR="00F307E6" w:rsidRPr="0019542E" w:rsidRDefault="00F307E6">
                    <w:pPr>
                      <w:pStyle w:val="Heading3"/>
                      <w:rPr>
                        <w:rFonts w:ascii="Calibri" w:hAnsi="Calibri"/>
                        <w:color w:val="auto"/>
                        <w:sz w:val="18"/>
                        <w:szCs w:val="18"/>
                      </w:rPr>
                    </w:pPr>
                    <w:r w:rsidRPr="0019542E">
                      <w:rPr>
                        <w:rFonts w:ascii="Calibri" w:hAnsi="Calibri"/>
                        <w:color w:val="auto"/>
                        <w:sz w:val="18"/>
                        <w:szCs w:val="18"/>
                      </w:rPr>
                      <w:t>September 2005 to november 2010</w:t>
                    </w:r>
                    <w:r w:rsidR="00F601EB" w:rsidRPr="0019542E">
                      <w:rPr>
                        <w:rFonts w:ascii="Calibri" w:hAnsi="Calibri"/>
                        <w:color w:val="auto"/>
                        <w:sz w:val="18"/>
                        <w:szCs w:val="18"/>
                      </w:rPr>
                      <w:br/>
                    </w:r>
                  </w:p>
                  <w:p w:rsidR="008A2DC9" w:rsidRPr="0019542E" w:rsidRDefault="003D52C2" w:rsidP="00F307E6">
                    <w:pPr>
                      <w:rPr>
                        <w:rFonts w:ascii="Calibri" w:hAnsi="Calibri"/>
                        <w:color w:val="auto"/>
                      </w:rPr>
                    </w:pPr>
                    <w:r w:rsidRPr="0019542E">
                      <w:rPr>
                        <w:rFonts w:ascii="Calibri" w:hAnsi="Calibri"/>
                        <w:b/>
                        <w:color w:val="auto"/>
                      </w:rPr>
                      <w:t>ACCOUNTS HANDLED</w:t>
                    </w:r>
                    <w:r w:rsidRPr="0019542E">
                      <w:rPr>
                        <w:rFonts w:ascii="Calibri" w:hAnsi="Calibri"/>
                        <w:color w:val="auto"/>
                      </w:rPr>
                      <w:t>: NIIT</w:t>
                    </w:r>
                    <w:r w:rsidR="003A390B" w:rsidRPr="0019542E">
                      <w:rPr>
                        <w:rFonts w:ascii="Calibri" w:hAnsi="Calibri"/>
                        <w:color w:val="auto"/>
                      </w:rPr>
                      <w:t xml:space="preserve">, Domino’s Pizza, </w:t>
                    </w:r>
                    <w:proofErr w:type="spellStart"/>
                    <w:r w:rsidR="003A390B" w:rsidRPr="0019542E">
                      <w:rPr>
                        <w:rFonts w:ascii="Calibri" w:hAnsi="Calibri"/>
                        <w:color w:val="auto"/>
                      </w:rPr>
                      <w:t>Jaypee</w:t>
                    </w:r>
                    <w:proofErr w:type="spellEnd"/>
                    <w:r w:rsidR="003A390B" w:rsidRPr="0019542E">
                      <w:rPr>
                        <w:rFonts w:ascii="Calibri" w:hAnsi="Calibri"/>
                        <w:color w:val="auto"/>
                      </w:rPr>
                      <w:t xml:space="preserve"> Group</w:t>
                    </w:r>
                    <w:r w:rsidR="00015879" w:rsidRPr="0019542E">
                      <w:rPr>
                        <w:rFonts w:ascii="Calibri" w:hAnsi="Calibri"/>
                        <w:color w:val="auto"/>
                      </w:rPr>
                      <w:t xml:space="preserve"> - </w:t>
                    </w:r>
                    <w:proofErr w:type="spellStart"/>
                    <w:r w:rsidR="00015879" w:rsidRPr="0019542E">
                      <w:rPr>
                        <w:rFonts w:ascii="Calibri" w:hAnsi="Calibri"/>
                        <w:color w:val="auto"/>
                      </w:rPr>
                      <w:t>Jaiprakash</w:t>
                    </w:r>
                    <w:proofErr w:type="spellEnd"/>
                    <w:r w:rsidR="00015879" w:rsidRPr="0019542E">
                      <w:rPr>
                        <w:rFonts w:ascii="Calibri" w:hAnsi="Calibri"/>
                        <w:color w:val="auto"/>
                      </w:rPr>
                      <w:t xml:space="preserve"> Power Ventures</w:t>
                    </w:r>
                    <w:r w:rsidR="00A71CF1" w:rsidRPr="0019542E">
                      <w:rPr>
                        <w:rFonts w:ascii="Calibri" w:hAnsi="Calibri"/>
                        <w:color w:val="auto"/>
                      </w:rPr>
                      <w:t>,</w:t>
                    </w:r>
                    <w:r w:rsidR="00015879" w:rsidRPr="0019542E">
                      <w:rPr>
                        <w:rFonts w:ascii="Calibri" w:hAnsi="Calibri"/>
                        <w:color w:val="auto"/>
                      </w:rPr>
                      <w:t xml:space="preserve"> </w:t>
                    </w:r>
                    <w:proofErr w:type="spellStart"/>
                    <w:r w:rsidR="00015879" w:rsidRPr="0019542E">
                      <w:rPr>
                        <w:rFonts w:ascii="Calibri" w:hAnsi="Calibri"/>
                        <w:color w:val="auto"/>
                      </w:rPr>
                      <w:t>Jaypee</w:t>
                    </w:r>
                    <w:proofErr w:type="spellEnd"/>
                    <w:r w:rsidR="00015879" w:rsidRPr="0019542E">
                      <w:rPr>
                        <w:rFonts w:ascii="Calibri" w:hAnsi="Calibri"/>
                        <w:color w:val="auto"/>
                      </w:rPr>
                      <w:t xml:space="preserve"> </w:t>
                    </w:r>
                    <w:proofErr w:type="spellStart"/>
                    <w:r w:rsidR="00015879" w:rsidRPr="0019542E">
                      <w:rPr>
                        <w:rFonts w:ascii="Calibri" w:hAnsi="Calibri"/>
                        <w:color w:val="auto"/>
                      </w:rPr>
                      <w:t>Infratech</w:t>
                    </w:r>
                    <w:proofErr w:type="spellEnd"/>
                    <w:r w:rsidR="00A71CF1" w:rsidRPr="0019542E">
                      <w:rPr>
                        <w:rFonts w:ascii="Calibri" w:hAnsi="Calibri"/>
                        <w:color w:val="auto"/>
                      </w:rPr>
                      <w:t xml:space="preserve"> – </w:t>
                    </w:r>
                    <w:proofErr w:type="spellStart"/>
                    <w:r w:rsidR="00A71CF1" w:rsidRPr="0019542E">
                      <w:rPr>
                        <w:rFonts w:ascii="Calibri" w:hAnsi="Calibri"/>
                        <w:color w:val="auto"/>
                      </w:rPr>
                      <w:t>Taj</w:t>
                    </w:r>
                    <w:proofErr w:type="spellEnd"/>
                    <w:r w:rsidR="00A71CF1" w:rsidRPr="0019542E">
                      <w:rPr>
                        <w:rFonts w:ascii="Calibri" w:hAnsi="Calibri"/>
                        <w:color w:val="auto"/>
                      </w:rPr>
                      <w:t xml:space="preserve"> Expressway &amp; </w:t>
                    </w:r>
                    <w:proofErr w:type="spellStart"/>
                    <w:r w:rsidR="00A71CF1" w:rsidRPr="0019542E">
                      <w:rPr>
                        <w:rFonts w:ascii="Calibri" w:hAnsi="Calibri"/>
                        <w:color w:val="auto"/>
                      </w:rPr>
                      <w:t>Jaypee</w:t>
                    </w:r>
                    <w:proofErr w:type="spellEnd"/>
                    <w:r w:rsidR="00A71CF1" w:rsidRPr="0019542E">
                      <w:rPr>
                        <w:rFonts w:ascii="Calibri" w:hAnsi="Calibri"/>
                        <w:color w:val="auto"/>
                      </w:rPr>
                      <w:t xml:space="preserve"> Greens,</w:t>
                    </w:r>
                    <w:r w:rsidR="00015879" w:rsidRPr="0019542E">
                      <w:rPr>
                        <w:rFonts w:ascii="Calibri" w:hAnsi="Calibri"/>
                        <w:color w:val="auto"/>
                      </w:rPr>
                      <w:t xml:space="preserve"> </w:t>
                    </w:r>
                    <w:r w:rsidR="003A390B" w:rsidRPr="0019542E">
                      <w:rPr>
                        <w:rFonts w:ascii="Calibri" w:hAnsi="Calibri"/>
                        <w:color w:val="auto"/>
                      </w:rPr>
                      <w:t xml:space="preserve"> Del Monte</w:t>
                    </w:r>
                    <w:r w:rsidR="009D7469" w:rsidRPr="0019542E">
                      <w:rPr>
                        <w:rFonts w:ascii="Calibri" w:hAnsi="Calibri"/>
                        <w:color w:val="auto"/>
                      </w:rPr>
                      <w:t xml:space="preserve"> </w:t>
                    </w:r>
                    <w:r w:rsidR="009D7469" w:rsidRPr="0019542E">
                      <w:rPr>
                        <w:rFonts w:ascii="Calibri" w:hAnsi="Calibri"/>
                        <w:i/>
                        <w:color w:val="auto"/>
                        <w:sz w:val="16"/>
                      </w:rPr>
                      <w:t xml:space="preserve">(Launched the brand in India included the entire range of Juices, Ketchups, Canned foods, pastas, olive oil </w:t>
                    </w:r>
                    <w:proofErr w:type="spellStart"/>
                    <w:r w:rsidR="009D7469" w:rsidRPr="0019542E">
                      <w:rPr>
                        <w:rFonts w:ascii="Calibri" w:hAnsi="Calibri"/>
                        <w:i/>
                        <w:color w:val="auto"/>
                        <w:sz w:val="16"/>
                      </w:rPr>
                      <w:t>etc</w:t>
                    </w:r>
                    <w:proofErr w:type="spellEnd"/>
                    <w:r w:rsidR="009D7469" w:rsidRPr="0019542E">
                      <w:rPr>
                        <w:rFonts w:ascii="Calibri" w:hAnsi="Calibri"/>
                        <w:i/>
                        <w:color w:val="auto"/>
                        <w:sz w:val="16"/>
                      </w:rPr>
                      <w:t>)</w:t>
                    </w:r>
                    <w:r w:rsidR="003D7376" w:rsidRPr="0019542E">
                      <w:rPr>
                        <w:rFonts w:ascii="Calibri" w:hAnsi="Calibri"/>
                        <w:color w:val="auto"/>
                      </w:rPr>
                      <w:br/>
                    </w:r>
                    <w:r w:rsidR="00F601EB" w:rsidRPr="0034480A">
                      <w:rPr>
                        <w:rFonts w:ascii="Calibri" w:hAnsi="Calibri"/>
                        <w:color w:val="5C760A" w:themeColor="accent1" w:themeShade="BF"/>
                        <w:sz w:val="16"/>
                      </w:rPr>
                      <w:t>_________________________________________________________________________</w:t>
                    </w:r>
                    <w:r w:rsidR="00761A91" w:rsidRPr="0034480A">
                      <w:rPr>
                        <w:rFonts w:ascii="Calibri" w:hAnsi="Calibri"/>
                        <w:color w:val="5C760A" w:themeColor="accent1" w:themeShade="BF"/>
                        <w:sz w:val="16"/>
                      </w:rPr>
                      <w:t>_________</w:t>
                    </w:r>
                    <w:r w:rsidR="0034480A">
                      <w:rPr>
                        <w:rFonts w:ascii="Calibri" w:hAnsi="Calibri"/>
                        <w:color w:val="5C760A" w:themeColor="accent1" w:themeShade="BF"/>
                        <w:sz w:val="16"/>
                      </w:rPr>
                      <w:t>__________</w:t>
                    </w:r>
                  </w:p>
                </w:sdtContent>
              </w:sdt>
              <w:sdt>
                <w:sdtPr>
                  <w:rPr>
                    <w:rFonts w:ascii="Calibri" w:hAnsi="Calibri"/>
                    <w:b/>
                    <w:bCs/>
                    <w:caps w:val="0"/>
                    <w:color w:val="auto"/>
                    <w:kern w:val="0"/>
                    <w:sz w:val="17"/>
                    <w:szCs w:val="17"/>
                  </w:rPr>
                  <w:id w:val="1966696792"/>
                  <w:placeholder>
                    <w:docPart w:val="C44C833DDB9A43608DD3295A5CE210F8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caps/>
                  </w:rPr>
                </w:sdtEndPr>
                <w:sdtContent>
                  <w:p w:rsidR="008A2DC9" w:rsidRPr="0019542E" w:rsidRDefault="008A2DC9" w:rsidP="00F307E6">
                    <w:pPr>
                      <w:pStyle w:val="Heading2"/>
                      <w:rPr>
                        <w:rFonts w:ascii="Calibri" w:hAnsi="Calibri"/>
                        <w:color w:val="auto"/>
                      </w:rPr>
                    </w:pPr>
                    <w:r w:rsidRPr="0019542E">
                      <w:rPr>
                        <w:rStyle w:val="Strong"/>
                        <w:rFonts w:ascii="Calibri" w:hAnsi="Calibri"/>
                        <w:color w:val="auto"/>
                        <w:sz w:val="20"/>
                        <w:szCs w:val="20"/>
                      </w:rPr>
                      <w:t>Trainee</w:t>
                    </w:r>
                    <w:r w:rsidRPr="0019542E">
                      <w:rPr>
                        <w:rStyle w:val="Strong"/>
                        <w:rFonts w:ascii="Calibri" w:hAnsi="Calibri"/>
                        <w:color w:val="auto"/>
                      </w:rPr>
                      <w:br/>
                    </w:r>
                    <w:r w:rsidRPr="0019542E">
                      <w:rPr>
                        <w:rFonts w:ascii="Calibri" w:hAnsi="Calibri"/>
                        <w:color w:val="auto"/>
                      </w:rPr>
                      <w:t>Euro RSCG (HAVAS)</w:t>
                    </w:r>
                  </w:p>
                  <w:p w:rsidR="008A2DC9" w:rsidRPr="0019542E" w:rsidRDefault="008A2DC9" w:rsidP="003D7376">
                    <w:pPr>
                      <w:pStyle w:val="Heading3"/>
                      <w:rPr>
                        <w:rFonts w:ascii="Calibri" w:hAnsi="Calibri"/>
                        <w:color w:val="auto"/>
                      </w:rPr>
                    </w:pPr>
                    <w:r w:rsidRPr="0019542E">
                      <w:rPr>
                        <w:rFonts w:ascii="Calibri" w:hAnsi="Calibri"/>
                        <w:color w:val="auto"/>
                      </w:rPr>
                      <w:t>April 2005 to September 2005</w:t>
                    </w:r>
                    <w:r w:rsidR="003D7376" w:rsidRPr="0019542E">
                      <w:rPr>
                        <w:rFonts w:ascii="Calibri" w:hAnsi="Calibri"/>
                        <w:color w:val="auto"/>
                      </w:rPr>
                      <w:br/>
                    </w:r>
                    <w:r w:rsidR="00F601EB" w:rsidRPr="0034480A">
                      <w:rPr>
                        <w:rFonts w:ascii="Calibri" w:hAnsi="Calibri"/>
                        <w:color w:val="5C760A" w:themeColor="accent1" w:themeShade="BF"/>
                        <w:sz w:val="16"/>
                      </w:rPr>
                      <w:t>_________________________________________________________________________</w:t>
                    </w:r>
                    <w:r w:rsidR="002D4405" w:rsidRPr="0034480A">
                      <w:rPr>
                        <w:rFonts w:ascii="Calibri" w:hAnsi="Calibri"/>
                        <w:color w:val="5C760A" w:themeColor="accent1" w:themeShade="BF"/>
                        <w:sz w:val="16"/>
                      </w:rPr>
                      <w:t>____</w:t>
                    </w:r>
                    <w:r w:rsidR="00761A91" w:rsidRPr="0034480A">
                      <w:rPr>
                        <w:rFonts w:ascii="Calibri" w:hAnsi="Calibri"/>
                        <w:color w:val="5C760A" w:themeColor="accent1" w:themeShade="BF"/>
                        <w:sz w:val="16"/>
                      </w:rPr>
                      <w:t>_________</w:t>
                    </w:r>
                    <w:r w:rsidR="0034480A">
                      <w:rPr>
                        <w:rFonts w:ascii="Calibri" w:hAnsi="Calibri"/>
                        <w:color w:val="5C760A" w:themeColor="accent1" w:themeShade="BF"/>
                        <w:sz w:val="16"/>
                      </w:rPr>
                      <w:t>______</w:t>
                    </w:r>
                  </w:p>
                </w:sdtContent>
              </w:sdt>
              <w:sdt>
                <w:sdtPr>
                  <w:rPr>
                    <w:rFonts w:ascii="Calibri" w:hAnsi="Calibri"/>
                    <w:b/>
                    <w:bCs/>
                    <w:caps w:val="0"/>
                    <w:color w:val="auto"/>
                    <w:kern w:val="0"/>
                    <w:sz w:val="17"/>
                    <w:szCs w:val="17"/>
                  </w:rPr>
                  <w:id w:val="-1748337290"/>
                  <w:placeholder>
                    <w:docPart w:val="4FD53D7ABC7A405581A0632765F2318C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caps/>
                  </w:rPr>
                </w:sdtEndPr>
                <w:sdtContent>
                  <w:p w:rsidR="008A2DC9" w:rsidRPr="0019542E" w:rsidRDefault="008A2DC9" w:rsidP="00F307E6">
                    <w:pPr>
                      <w:pStyle w:val="Heading2"/>
                      <w:rPr>
                        <w:rFonts w:ascii="Calibri" w:hAnsi="Calibri"/>
                        <w:color w:val="auto"/>
                      </w:rPr>
                    </w:pPr>
                    <w:r w:rsidRPr="0019542E">
                      <w:rPr>
                        <w:rStyle w:val="Strong"/>
                        <w:rFonts w:ascii="Calibri" w:hAnsi="Calibri"/>
                        <w:color w:val="auto"/>
                      </w:rPr>
                      <w:t>Internship</w:t>
                    </w:r>
                    <w:r w:rsidRPr="0019542E">
                      <w:rPr>
                        <w:rStyle w:val="Strong"/>
                        <w:rFonts w:ascii="Calibri" w:hAnsi="Calibri"/>
                        <w:color w:val="auto"/>
                      </w:rPr>
                      <w:br/>
                    </w:r>
                    <w:r w:rsidR="00D30EC1" w:rsidRPr="0019542E">
                      <w:rPr>
                        <w:rFonts w:ascii="Calibri" w:hAnsi="Calibri"/>
                        <w:color w:val="auto"/>
                      </w:rPr>
                      <w:t>Wigan and Leigh College India</w:t>
                    </w:r>
                  </w:p>
                  <w:p w:rsidR="00C2794F" w:rsidRPr="0019542E" w:rsidRDefault="00D30EC1" w:rsidP="00140D7F">
                    <w:pPr>
                      <w:pStyle w:val="Heading3"/>
                      <w:rPr>
                        <w:rFonts w:ascii="Calibri" w:hAnsi="Calibri"/>
                        <w:color w:val="auto"/>
                      </w:rPr>
                    </w:pPr>
                    <w:r w:rsidRPr="0019542E">
                      <w:rPr>
                        <w:rFonts w:ascii="Calibri" w:hAnsi="Calibri"/>
                        <w:color w:val="auto"/>
                      </w:rPr>
                      <w:t xml:space="preserve">November </w:t>
                    </w:r>
                    <w:r w:rsidR="008A2DC9" w:rsidRPr="0019542E">
                      <w:rPr>
                        <w:rFonts w:ascii="Calibri" w:hAnsi="Calibri"/>
                        <w:color w:val="auto"/>
                      </w:rPr>
                      <w:t>200</w:t>
                    </w:r>
                    <w:r w:rsidRPr="0019542E">
                      <w:rPr>
                        <w:rFonts w:ascii="Calibri" w:hAnsi="Calibri"/>
                        <w:color w:val="auto"/>
                      </w:rPr>
                      <w:t>4</w:t>
                    </w:r>
                    <w:r w:rsidR="008A2DC9" w:rsidRPr="0019542E">
                      <w:rPr>
                        <w:rFonts w:ascii="Calibri" w:hAnsi="Calibri"/>
                        <w:color w:val="auto"/>
                      </w:rPr>
                      <w:t xml:space="preserve"> to </w:t>
                    </w:r>
                    <w:r w:rsidRPr="0019542E">
                      <w:rPr>
                        <w:rFonts w:ascii="Calibri" w:hAnsi="Calibri"/>
                        <w:color w:val="auto"/>
                      </w:rPr>
                      <w:t xml:space="preserve">January </w:t>
                    </w:r>
                    <w:r w:rsidR="008A2DC9" w:rsidRPr="0019542E">
                      <w:rPr>
                        <w:rFonts w:ascii="Calibri" w:hAnsi="Calibri"/>
                        <w:color w:val="auto"/>
                      </w:rPr>
                      <w:t>2005</w:t>
                    </w:r>
                    <w:r w:rsidR="005F0E1C" w:rsidRPr="0019542E">
                      <w:rPr>
                        <w:rFonts w:ascii="Calibri" w:hAnsi="Calibri"/>
                        <w:color w:val="auto"/>
                      </w:rPr>
                      <w:br/>
                    </w:r>
                  </w:p>
                </w:sdtContent>
              </w:sdt>
              <w:sdt>
                <w:sdtPr>
                  <w:rPr>
                    <w:rFonts w:ascii="Calibri" w:hAnsi="Calibri"/>
                    <w:b/>
                    <w:bCs/>
                    <w:caps w:val="0"/>
                    <w:color w:val="auto"/>
                    <w:kern w:val="0"/>
                  </w:rPr>
                  <w:id w:val="1019432586"/>
                  <w:placeholder>
                    <w:docPart w:val="04DC7E6E4F994EA284451FA7F0326CA8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C2794F" w:rsidRPr="0019542E" w:rsidRDefault="00C2794F" w:rsidP="00C2794F">
                    <w:pPr>
                      <w:pStyle w:val="Heading2"/>
                      <w:rPr>
                        <w:rFonts w:ascii="Calibri" w:hAnsi="Calibri"/>
                        <w:color w:val="auto"/>
                      </w:rPr>
                    </w:pPr>
                    <w:r w:rsidRPr="0019542E">
                      <w:rPr>
                        <w:rFonts w:ascii="Calibri" w:hAnsi="Calibri"/>
                        <w:color w:val="auto"/>
                      </w:rPr>
                      <w:t>Euro RSCG (HAVAS)</w:t>
                    </w:r>
                  </w:p>
                  <w:p w:rsidR="00F601EB" w:rsidRPr="0019542E" w:rsidRDefault="00C2794F" w:rsidP="00140D7F">
                    <w:pPr>
                      <w:pStyle w:val="Heading3"/>
                      <w:rPr>
                        <w:rFonts w:ascii="Calibri" w:hAnsi="Calibri"/>
                        <w:color w:val="auto"/>
                      </w:rPr>
                    </w:pPr>
                    <w:r w:rsidRPr="0019542E">
                      <w:rPr>
                        <w:rFonts w:ascii="Calibri" w:hAnsi="Calibri"/>
                        <w:color w:val="auto"/>
                      </w:rPr>
                      <w:t>June 2004 to September 2004</w:t>
                    </w:r>
                  </w:p>
                  <w:p w:rsidR="00EE032D" w:rsidRPr="0019542E" w:rsidRDefault="00F601EB" w:rsidP="00F601EB">
                    <w:pPr>
                      <w:rPr>
                        <w:rFonts w:ascii="Calibri" w:hAnsi="Calibri"/>
                      </w:rPr>
                    </w:pPr>
                    <w:r w:rsidRPr="0034480A">
                      <w:rPr>
                        <w:rFonts w:ascii="Calibri" w:hAnsi="Calibri"/>
                        <w:color w:val="5C760A" w:themeColor="accent1" w:themeShade="BF"/>
                        <w:sz w:val="16"/>
                      </w:rPr>
                      <w:t>_________________________________________________________________________</w:t>
                    </w:r>
                    <w:r w:rsidR="00761A91" w:rsidRPr="0034480A">
                      <w:rPr>
                        <w:rFonts w:ascii="Calibri" w:hAnsi="Calibri"/>
                        <w:color w:val="5C760A" w:themeColor="accent1" w:themeShade="BF"/>
                        <w:sz w:val="16"/>
                      </w:rPr>
                      <w:t>_________</w:t>
                    </w:r>
                    <w:r w:rsidR="0034480A">
                      <w:rPr>
                        <w:rFonts w:ascii="Calibri" w:hAnsi="Calibri"/>
                        <w:color w:val="5C760A" w:themeColor="accent1" w:themeShade="BF"/>
                        <w:sz w:val="16"/>
                      </w:rPr>
                      <w:t>__________</w:t>
                    </w:r>
                  </w:p>
                </w:sdtContent>
              </w:sdt>
            </w:sdtContent>
          </w:sdt>
        </w:tc>
      </w:tr>
      <w:tr w:rsidR="00EF51A5" w:rsidRPr="0019542E">
        <w:tc>
          <w:tcPr>
            <w:tcW w:w="2070" w:type="dxa"/>
          </w:tcPr>
          <w:p w:rsidR="00EE032D" w:rsidRPr="0019542E" w:rsidRDefault="00EB2DC7">
            <w:pPr>
              <w:pStyle w:val="Heading1"/>
              <w:rPr>
                <w:rFonts w:ascii="Calibri" w:hAnsi="Calibri"/>
                <w:color w:val="5C760A" w:themeColor="accent1" w:themeShade="BF"/>
              </w:rPr>
            </w:pPr>
            <w:r w:rsidRPr="004C6CFB">
              <w:rPr>
                <w:rFonts w:ascii="Calibri" w:hAnsi="Calibri"/>
                <w:color w:val="5C760A" w:themeColor="accent1" w:themeShade="BF"/>
                <w:sz w:val="20"/>
                <w:szCs w:val="20"/>
              </w:rPr>
              <w:lastRenderedPageBreak/>
              <w:t>Education</w:t>
            </w:r>
          </w:p>
        </w:tc>
        <w:tc>
          <w:tcPr>
            <w:tcW w:w="7650" w:type="dxa"/>
          </w:tcPr>
          <w:sdt>
            <w:sdtPr>
              <w:rPr>
                <w:rFonts w:ascii="Calibri" w:hAnsi="Calibri"/>
                <w:caps w:val="0"/>
                <w:color w:val="auto"/>
                <w:kern w:val="0"/>
                <w:sz w:val="17"/>
                <w:szCs w:val="17"/>
              </w:rPr>
              <w:id w:val="-691765356"/>
              <w15:repeatingSection/>
            </w:sdtPr>
            <w:sdtEndPr>
              <w:rPr>
                <w:caps/>
                <w:kern w:val="20"/>
                <w:sz w:val="18"/>
                <w:szCs w:val="18"/>
              </w:rPr>
            </w:sdtEndPr>
            <w:sdtContent>
              <w:sdt>
                <w:sdtPr>
                  <w:rPr>
                    <w:rFonts w:ascii="Calibri" w:hAnsi="Calibri"/>
                    <w:caps w:val="0"/>
                    <w:color w:val="auto"/>
                    <w:kern w:val="0"/>
                    <w:sz w:val="17"/>
                    <w:szCs w:val="17"/>
                  </w:rPr>
                  <w:id w:val="-1126388115"/>
                  <w:placeholder>
                    <w:docPart w:val="C5DAEEA3E2804F7DB22D52A2F1FA7601"/>
                  </w:placeholder>
                  <w15:repeatingSectionItem/>
                </w:sdtPr>
                <w:sdtEndPr>
                  <w:rPr>
                    <w:caps/>
                  </w:rPr>
                </w:sdtEndPr>
                <w:sdtContent>
                  <w:p w:rsidR="00EE032D" w:rsidRPr="0019542E" w:rsidRDefault="001523C1">
                    <w:pPr>
                      <w:pStyle w:val="Heading2"/>
                      <w:rPr>
                        <w:rFonts w:ascii="Calibri" w:hAnsi="Calibri"/>
                        <w:color w:val="auto"/>
                      </w:rPr>
                    </w:pPr>
                    <w:r w:rsidRPr="0019542E">
                      <w:rPr>
                        <w:rStyle w:val="Strong"/>
                        <w:rFonts w:ascii="Calibri" w:hAnsi="Calibri"/>
                        <w:color w:val="auto"/>
                      </w:rPr>
                      <w:t>St. Columba’s School</w:t>
                    </w:r>
                    <w:r w:rsidR="00EB2DC7" w:rsidRPr="0019542E">
                      <w:rPr>
                        <w:rFonts w:ascii="Calibri" w:hAnsi="Calibri"/>
                        <w:color w:val="auto"/>
                      </w:rPr>
                      <w:t xml:space="preserve">, </w:t>
                    </w:r>
                    <w:r w:rsidRPr="0019542E">
                      <w:rPr>
                        <w:rFonts w:ascii="Calibri" w:hAnsi="Calibri"/>
                        <w:color w:val="auto"/>
                      </w:rPr>
                      <w:t>Delhi</w:t>
                    </w:r>
                  </w:p>
                  <w:p w:rsidR="001523C1" w:rsidRPr="0019542E" w:rsidRDefault="001523C1" w:rsidP="00614601">
                    <w:pPr>
                      <w:pStyle w:val="Heading3"/>
                      <w:rPr>
                        <w:rFonts w:ascii="Calibri" w:hAnsi="Calibri"/>
                        <w:color w:val="auto"/>
                      </w:rPr>
                    </w:pPr>
                    <w:r w:rsidRPr="0019542E">
                      <w:rPr>
                        <w:rFonts w:ascii="Calibri" w:hAnsi="Calibri"/>
                        <w:color w:val="auto"/>
                      </w:rPr>
                      <w:t>(10 +2) CBSE</w:t>
                    </w:r>
                    <w:r w:rsidR="00614601" w:rsidRPr="0019542E">
                      <w:rPr>
                        <w:rFonts w:ascii="Calibri" w:hAnsi="Calibri"/>
                        <w:color w:val="auto"/>
                      </w:rPr>
                      <w:br/>
                    </w:r>
                  </w:p>
                </w:sdtContent>
              </w:sdt>
              <w:sdt>
                <w:sdtPr>
                  <w:rPr>
                    <w:rFonts w:ascii="Calibri" w:hAnsi="Calibri"/>
                    <w:caps w:val="0"/>
                    <w:color w:val="auto"/>
                    <w:kern w:val="20"/>
                    <w:sz w:val="18"/>
                    <w:szCs w:val="18"/>
                  </w:rPr>
                  <w:id w:val="150422756"/>
                  <w:placeholder>
                    <w:docPart w:val="01885BABB2154E21A63A96F502028F4A"/>
                  </w:placeholder>
                  <w15:repeatingSectionItem/>
                </w:sdtPr>
                <w:sdtEndPr>
                  <w:rPr>
                    <w:caps/>
                  </w:rPr>
                </w:sdtEndPr>
                <w:sdtContent>
                  <w:p w:rsidR="00544991" w:rsidRPr="0019542E" w:rsidRDefault="00544991" w:rsidP="00544991">
                    <w:pPr>
                      <w:pStyle w:val="Heading3"/>
                      <w:rPr>
                        <w:rFonts w:ascii="Calibri" w:hAnsi="Calibri"/>
                        <w:b/>
                        <w:color w:val="auto"/>
                        <w:sz w:val="18"/>
                      </w:rPr>
                    </w:pPr>
                    <w:r w:rsidRPr="0019542E">
                      <w:rPr>
                        <w:rFonts w:ascii="Calibri" w:hAnsi="Calibri"/>
                        <w:b/>
                        <w:color w:val="auto"/>
                        <w:sz w:val="18"/>
                      </w:rPr>
                      <w:t>delhi University (Shaheed Bhagat singh college)</w:t>
                    </w:r>
                  </w:p>
                  <w:p w:rsidR="001523C1" w:rsidRPr="0019542E" w:rsidRDefault="00544991" w:rsidP="00614601">
                    <w:pPr>
                      <w:pStyle w:val="Heading2"/>
                      <w:rPr>
                        <w:rFonts w:ascii="Calibri" w:hAnsi="Calibri"/>
                        <w:bCs/>
                        <w:color w:val="auto"/>
                        <w:sz w:val="16"/>
                      </w:rPr>
                    </w:pPr>
                    <w:r w:rsidRPr="0019542E">
                      <w:rPr>
                        <w:rStyle w:val="Strong"/>
                        <w:rFonts w:ascii="Calibri" w:hAnsi="Calibri"/>
                        <w:color w:val="auto"/>
                      </w:rPr>
                      <w:t xml:space="preserve"> </w:t>
                    </w:r>
                    <w:r w:rsidR="001523C1" w:rsidRPr="0019542E">
                      <w:rPr>
                        <w:rStyle w:val="Strong"/>
                        <w:rFonts w:ascii="Calibri" w:hAnsi="Calibri"/>
                        <w:b w:val="0"/>
                        <w:color w:val="auto"/>
                        <w:sz w:val="16"/>
                      </w:rPr>
                      <w:t>Bachelor of Arts</w:t>
                    </w:r>
                    <w:r w:rsidR="00614601" w:rsidRPr="0019542E">
                      <w:rPr>
                        <w:rStyle w:val="Strong"/>
                        <w:rFonts w:ascii="Calibri" w:hAnsi="Calibri"/>
                        <w:b w:val="0"/>
                        <w:color w:val="auto"/>
                        <w:sz w:val="16"/>
                      </w:rPr>
                      <w:br/>
                    </w:r>
                  </w:p>
                </w:sdtContent>
              </w:sdt>
              <w:sdt>
                <w:sdtPr>
                  <w:rPr>
                    <w:rFonts w:ascii="Calibri" w:hAnsi="Calibri"/>
                    <w:caps w:val="0"/>
                    <w:color w:val="auto"/>
                    <w:kern w:val="20"/>
                    <w:sz w:val="18"/>
                    <w:szCs w:val="18"/>
                  </w:rPr>
                  <w:id w:val="2140219954"/>
                  <w:placeholder>
                    <w:docPart w:val="C2C4735058824125A8275E433943489B"/>
                  </w:placeholder>
                  <w15:repeatingSectionItem/>
                </w:sdtPr>
                <w:sdtEndPr>
                  <w:rPr>
                    <w:i/>
                    <w:caps/>
                    <w:sz w:val="14"/>
                  </w:rPr>
                </w:sdtEndPr>
                <w:sdtContent>
                  <w:p w:rsidR="00544991" w:rsidRPr="0019542E" w:rsidRDefault="00544991" w:rsidP="00544991">
                    <w:pPr>
                      <w:pStyle w:val="Heading3"/>
                      <w:rPr>
                        <w:rFonts w:ascii="Calibri" w:hAnsi="Calibri"/>
                        <w:b/>
                        <w:color w:val="auto"/>
                        <w:sz w:val="18"/>
                      </w:rPr>
                    </w:pPr>
                    <w:r w:rsidRPr="0019542E">
                      <w:rPr>
                        <w:rFonts w:ascii="Calibri" w:hAnsi="Calibri"/>
                        <w:b/>
                        <w:color w:val="auto"/>
                        <w:sz w:val="18"/>
                      </w:rPr>
                      <w:t>Wigan and Leigh College India</w:t>
                    </w:r>
                  </w:p>
                  <w:p w:rsidR="00544991" w:rsidRPr="0019542E" w:rsidRDefault="001523C1" w:rsidP="00544991">
                    <w:pPr>
                      <w:pStyle w:val="Heading2"/>
                      <w:numPr>
                        <w:ilvl w:val="0"/>
                        <w:numId w:val="3"/>
                      </w:numPr>
                      <w:rPr>
                        <w:rFonts w:ascii="Calibri" w:hAnsi="Calibri"/>
                        <w:bCs/>
                        <w:color w:val="auto"/>
                        <w:sz w:val="16"/>
                      </w:rPr>
                    </w:pPr>
                    <w:r w:rsidRPr="0019542E">
                      <w:rPr>
                        <w:rStyle w:val="Strong"/>
                        <w:rFonts w:ascii="Calibri" w:hAnsi="Calibri"/>
                        <w:b w:val="0"/>
                        <w:color w:val="auto"/>
                        <w:sz w:val="16"/>
                      </w:rPr>
                      <w:t>Advanced Diploma in Business management</w:t>
                    </w:r>
                    <w:r w:rsidR="00544991" w:rsidRPr="0019542E">
                      <w:rPr>
                        <w:rStyle w:val="Strong"/>
                        <w:rFonts w:ascii="Calibri" w:hAnsi="Calibri"/>
                        <w:b w:val="0"/>
                        <w:color w:val="auto"/>
                        <w:sz w:val="16"/>
                      </w:rPr>
                      <w:br/>
                    </w:r>
                  </w:p>
                  <w:p w:rsidR="001523C1" w:rsidRPr="0019542E" w:rsidRDefault="00544991" w:rsidP="00544991">
                    <w:pPr>
                      <w:pStyle w:val="Heading2"/>
                      <w:numPr>
                        <w:ilvl w:val="0"/>
                        <w:numId w:val="3"/>
                      </w:numPr>
                      <w:rPr>
                        <w:rFonts w:ascii="Calibri" w:hAnsi="Calibri"/>
                        <w:i/>
                        <w:color w:val="auto"/>
                        <w:sz w:val="16"/>
                      </w:rPr>
                    </w:pPr>
                    <w:r w:rsidRPr="0019542E">
                      <w:rPr>
                        <w:rStyle w:val="Strong"/>
                        <w:rFonts w:ascii="Calibri" w:hAnsi="Calibri"/>
                        <w:b w:val="0"/>
                        <w:color w:val="auto"/>
                        <w:sz w:val="16"/>
                      </w:rPr>
                      <w:t xml:space="preserve">Postgraduate Diploma in Business management </w:t>
                    </w:r>
                    <w:r w:rsidRPr="0019542E">
                      <w:rPr>
                        <w:rStyle w:val="Strong"/>
                        <w:rFonts w:ascii="Calibri" w:hAnsi="Calibri"/>
                        <w:b w:val="0"/>
                        <w:i/>
                        <w:color w:val="auto"/>
                        <w:sz w:val="16"/>
                      </w:rPr>
                      <w:t>(Specialization in Advertising and marketing communications)</w:t>
                    </w:r>
                  </w:p>
                </w:sdtContent>
              </w:sdt>
              <w:p w:rsidR="00544991" w:rsidRPr="0019542E" w:rsidRDefault="00544991" w:rsidP="00544991">
                <w:pPr>
                  <w:pStyle w:val="Heading2"/>
                  <w:rPr>
                    <w:rFonts w:ascii="Calibri" w:hAnsi="Calibri"/>
                    <w:caps w:val="0"/>
                    <w:color w:val="auto"/>
                    <w:kern w:val="0"/>
                    <w:sz w:val="17"/>
                    <w:szCs w:val="17"/>
                  </w:rPr>
                </w:pPr>
              </w:p>
              <w:sdt>
                <w:sdtPr>
                  <w:rPr>
                    <w:rFonts w:ascii="Calibri" w:hAnsi="Calibri"/>
                    <w:caps w:val="0"/>
                    <w:color w:val="auto"/>
                    <w:kern w:val="0"/>
                    <w:sz w:val="17"/>
                    <w:szCs w:val="17"/>
                  </w:rPr>
                  <w:id w:val="-1680337564"/>
                  <w:placeholder>
                    <w:docPart w:val="6D1D96859C6B434AA8E1303C9A1475EF"/>
                  </w:placeholder>
                  <w15:repeatingSectionItem/>
                </w:sdtPr>
                <w:sdtEndPr>
                  <w:rPr>
                    <w:caps/>
                  </w:rPr>
                </w:sdtEndPr>
                <w:sdtContent>
                  <w:p w:rsidR="00544991" w:rsidRPr="0019542E" w:rsidRDefault="00544991" w:rsidP="00544991">
                    <w:pPr>
                      <w:pStyle w:val="Heading2"/>
                      <w:rPr>
                        <w:rStyle w:val="Strong"/>
                        <w:rFonts w:ascii="Calibri" w:hAnsi="Calibri"/>
                        <w:color w:val="auto"/>
                      </w:rPr>
                    </w:pPr>
                    <w:r w:rsidRPr="0019542E">
                      <w:rPr>
                        <w:rStyle w:val="Strong"/>
                        <w:rFonts w:ascii="Calibri" w:hAnsi="Calibri"/>
                        <w:color w:val="auto"/>
                      </w:rPr>
                      <w:t xml:space="preserve">Wharton Business School </w:t>
                    </w:r>
                  </w:p>
                  <w:p w:rsidR="00544991" w:rsidRPr="0019542E" w:rsidRDefault="00544991" w:rsidP="00544991">
                    <w:pPr>
                      <w:pStyle w:val="Heading2"/>
                      <w:rPr>
                        <w:rStyle w:val="Strong"/>
                        <w:rFonts w:ascii="Calibri" w:hAnsi="Calibri"/>
                        <w:b w:val="0"/>
                        <w:color w:val="auto"/>
                        <w:sz w:val="16"/>
                      </w:rPr>
                    </w:pPr>
                    <w:r w:rsidRPr="0019542E">
                      <w:rPr>
                        <w:rStyle w:val="Strong"/>
                        <w:rFonts w:ascii="Calibri" w:hAnsi="Calibri"/>
                        <w:b w:val="0"/>
                        <w:color w:val="auto"/>
                        <w:sz w:val="16"/>
                      </w:rPr>
                      <w:t xml:space="preserve">Certificate in Customer strategies- Marketing for profitable growth </w:t>
                    </w:r>
                  </w:p>
                  <w:p w:rsidR="0012212A" w:rsidRPr="0019542E" w:rsidRDefault="00EC24E1" w:rsidP="00544991">
                    <w:pPr>
                      <w:pStyle w:val="Heading3"/>
                      <w:tabs>
                        <w:tab w:val="center" w:pos="3681"/>
                      </w:tabs>
                      <w:rPr>
                        <w:rFonts w:ascii="Calibri" w:hAnsi="Calibri"/>
                        <w:color w:val="auto"/>
                      </w:rPr>
                    </w:pPr>
                  </w:p>
                </w:sdtContent>
              </w:sdt>
              <w:sdt>
                <w:sdtPr>
                  <w:rPr>
                    <w:rFonts w:ascii="Calibri" w:hAnsi="Calibri"/>
                    <w:caps w:val="0"/>
                    <w:color w:val="auto"/>
                    <w:kern w:val="0"/>
                    <w:sz w:val="17"/>
                    <w:szCs w:val="17"/>
                  </w:rPr>
                  <w:id w:val="1353683157"/>
                  <w:placeholder>
                    <w:docPart w:val="13B00839BEA94F0B888C7EC1CF88D052"/>
                  </w:placeholder>
                  <w15:repeatingSectionItem/>
                </w:sdtPr>
                <w:sdtEndPr>
                  <w:rPr>
                    <w:caps/>
                    <w:kern w:val="20"/>
                    <w:sz w:val="18"/>
                    <w:szCs w:val="18"/>
                  </w:rPr>
                </w:sdtEndPr>
                <w:sdtContent>
                  <w:p w:rsidR="0012212A" w:rsidRPr="0019542E" w:rsidRDefault="0012212A" w:rsidP="00544991">
                    <w:pPr>
                      <w:pStyle w:val="Heading2"/>
                      <w:rPr>
                        <w:rStyle w:val="Strong"/>
                        <w:rFonts w:ascii="Calibri" w:hAnsi="Calibri"/>
                        <w:color w:val="auto"/>
                      </w:rPr>
                    </w:pPr>
                    <w:r w:rsidRPr="0019542E">
                      <w:rPr>
                        <w:rStyle w:val="Strong"/>
                        <w:rFonts w:ascii="Calibri" w:hAnsi="Calibri"/>
                        <w:color w:val="auto"/>
                      </w:rPr>
                      <w:t>Digital marketing institute</w:t>
                    </w:r>
                  </w:p>
                  <w:p w:rsidR="00EE032D" w:rsidRPr="00164ADD" w:rsidRDefault="0012212A" w:rsidP="00164ADD">
                    <w:pPr>
                      <w:pStyle w:val="Heading2"/>
                      <w:rPr>
                        <w:rFonts w:ascii="Calibri" w:hAnsi="Calibri"/>
                        <w:bCs/>
                        <w:color w:val="auto"/>
                        <w:sz w:val="16"/>
                      </w:rPr>
                    </w:pPr>
                    <w:r w:rsidRPr="0019542E">
                      <w:rPr>
                        <w:rStyle w:val="Strong"/>
                        <w:rFonts w:ascii="Calibri" w:hAnsi="Calibri"/>
                        <w:b w:val="0"/>
                        <w:color w:val="auto"/>
                        <w:sz w:val="16"/>
                      </w:rPr>
                      <w:t>Professional Diploma in digital marketing</w:t>
                    </w:r>
                    <w:r w:rsidR="0034480A">
                      <w:rPr>
                        <w:rStyle w:val="Strong"/>
                        <w:rFonts w:ascii="Calibri" w:hAnsi="Calibri"/>
                        <w:b w:val="0"/>
                        <w:color w:val="auto"/>
                        <w:sz w:val="16"/>
                      </w:rPr>
                      <w:br/>
                    </w:r>
                    <w:r w:rsidR="0034480A" w:rsidRPr="0034480A">
                      <w:rPr>
                        <w:rStyle w:val="Strong"/>
                        <w:rFonts w:ascii="Calibri" w:hAnsi="Calibri"/>
                        <w:b w:val="0"/>
                        <w:color w:val="5C760A" w:themeColor="accent1" w:themeShade="BF"/>
                        <w:sz w:val="16"/>
                      </w:rPr>
                      <w:t>____________________________________________________________________________________________</w:t>
                    </w:r>
                  </w:p>
                </w:sdtContent>
              </w:sdt>
            </w:sdtContent>
          </w:sdt>
        </w:tc>
      </w:tr>
      <w:tr w:rsidR="00EF51A5" w:rsidRPr="0019542E">
        <w:tc>
          <w:tcPr>
            <w:tcW w:w="2070" w:type="dxa"/>
          </w:tcPr>
          <w:p w:rsidR="00EE032D" w:rsidRPr="0019542E" w:rsidRDefault="00614601">
            <w:pPr>
              <w:pStyle w:val="Heading1"/>
              <w:rPr>
                <w:rFonts w:ascii="Calibri" w:hAnsi="Calibri"/>
                <w:color w:val="5C760A" w:themeColor="accent1" w:themeShade="BF"/>
              </w:rPr>
            </w:pPr>
            <w:r w:rsidRPr="00CB5D98">
              <w:rPr>
                <w:rFonts w:ascii="Calibri" w:hAnsi="Calibri"/>
                <w:color w:val="5C760A" w:themeColor="accent1" w:themeShade="BF"/>
                <w:sz w:val="20"/>
                <w:szCs w:val="20"/>
              </w:rPr>
              <w:t>Personal</w:t>
            </w:r>
            <w:r w:rsidRPr="0019542E">
              <w:rPr>
                <w:rFonts w:ascii="Calibri" w:hAnsi="Calibri"/>
                <w:color w:val="5C760A" w:themeColor="accent1" w:themeShade="BF"/>
              </w:rPr>
              <w:t xml:space="preserve"> </w:t>
            </w:r>
            <w:r w:rsidRPr="004C6CFB">
              <w:rPr>
                <w:rFonts w:ascii="Calibri" w:hAnsi="Calibri"/>
                <w:color w:val="5C760A" w:themeColor="accent1" w:themeShade="BF"/>
                <w:sz w:val="20"/>
                <w:szCs w:val="20"/>
              </w:rPr>
              <w:t>details</w:t>
            </w:r>
          </w:p>
        </w:tc>
        <w:tc>
          <w:tcPr>
            <w:tcW w:w="7650" w:type="dxa"/>
          </w:tcPr>
          <w:p w:rsidR="005A0820" w:rsidRPr="0019542E" w:rsidRDefault="005A0820" w:rsidP="005A0820">
            <w:pPr>
              <w:rPr>
                <w:rFonts w:ascii="Calibri" w:hAnsi="Calibri"/>
                <w:color w:val="auto"/>
                <w:sz w:val="20"/>
                <w:szCs w:val="20"/>
              </w:rPr>
            </w:pPr>
            <w:r w:rsidRPr="0019542E">
              <w:rPr>
                <w:rFonts w:ascii="Calibri" w:hAnsi="Calibri"/>
                <w:color w:val="auto"/>
                <w:sz w:val="20"/>
                <w:szCs w:val="20"/>
              </w:rPr>
              <w:t>Born: 7</w:t>
            </w:r>
            <w:r w:rsidRPr="0019542E">
              <w:rPr>
                <w:rFonts w:ascii="Calibri" w:hAnsi="Calibri"/>
                <w:color w:val="auto"/>
                <w:sz w:val="20"/>
                <w:szCs w:val="20"/>
                <w:vertAlign w:val="superscript"/>
              </w:rPr>
              <w:t>th</w:t>
            </w:r>
            <w:r w:rsidRPr="0019542E">
              <w:rPr>
                <w:rFonts w:ascii="Calibri" w:hAnsi="Calibri"/>
                <w:color w:val="auto"/>
                <w:sz w:val="20"/>
                <w:szCs w:val="20"/>
              </w:rPr>
              <w:t xml:space="preserve"> September, 1982</w:t>
            </w:r>
            <w:r w:rsidRPr="0019542E">
              <w:rPr>
                <w:rFonts w:ascii="Calibri" w:hAnsi="Calibri"/>
                <w:color w:val="auto"/>
                <w:sz w:val="20"/>
                <w:szCs w:val="20"/>
              </w:rPr>
              <w:br/>
              <w:t>Married</w:t>
            </w:r>
            <w:r w:rsidRPr="0019542E">
              <w:rPr>
                <w:rFonts w:ascii="Calibri" w:hAnsi="Calibri"/>
                <w:color w:val="auto"/>
                <w:sz w:val="20"/>
                <w:szCs w:val="20"/>
              </w:rPr>
              <w:br/>
              <w:t>Nationality: Indian</w:t>
            </w:r>
            <w:r w:rsidRPr="0019542E">
              <w:rPr>
                <w:rFonts w:ascii="Calibri" w:hAnsi="Calibri"/>
                <w:color w:val="auto"/>
                <w:sz w:val="20"/>
                <w:szCs w:val="20"/>
              </w:rPr>
              <w:br/>
              <w:t>Language: English &amp; Hindi</w:t>
            </w:r>
          </w:p>
        </w:tc>
      </w:tr>
      <w:tr w:rsidR="00EF51A5" w:rsidRPr="0019542E">
        <w:tc>
          <w:tcPr>
            <w:tcW w:w="2070" w:type="dxa"/>
          </w:tcPr>
          <w:p w:rsidR="00EE032D" w:rsidRPr="0019542E" w:rsidRDefault="00EB2DC7">
            <w:pPr>
              <w:pStyle w:val="Heading1"/>
              <w:rPr>
                <w:rFonts w:ascii="Calibri" w:hAnsi="Calibri"/>
                <w:color w:val="5C760A" w:themeColor="accent1" w:themeShade="BF"/>
              </w:rPr>
            </w:pPr>
            <w:r w:rsidRPr="00CB5D98">
              <w:rPr>
                <w:rFonts w:ascii="Calibri" w:hAnsi="Calibri"/>
                <w:color w:val="5C760A" w:themeColor="accent1" w:themeShade="BF"/>
                <w:sz w:val="20"/>
                <w:szCs w:val="20"/>
              </w:rPr>
              <w:t>References</w:t>
            </w:r>
          </w:p>
        </w:tc>
        <w:tc>
          <w:tcPr>
            <w:tcW w:w="7650" w:type="dxa"/>
          </w:tcPr>
          <w:sdt>
            <w:sdtPr>
              <w:rPr>
                <w:rFonts w:ascii="Calibri" w:hAnsi="Calibri"/>
                <w:caps w:val="0"/>
                <w:color w:val="auto"/>
                <w:kern w:val="0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="Calibri" w:hAnsi="Calibri"/>
                    <w:caps w:val="0"/>
                    <w:color w:val="auto"/>
                    <w:kern w:val="0"/>
                  </w:rPr>
                  <w:id w:val="-1368215953"/>
                  <w:placeholder>
                    <w:docPart w:val="C5DAEEA3E2804F7DB22D52A2F1FA7601"/>
                  </w:placeholder>
                  <w15:color w:val="C0C0C0"/>
                  <w15:repeatingSectionItem/>
                </w:sdtPr>
                <w:sdtEndPr>
                  <w:rPr>
                    <w:color w:val="5C760A" w:themeColor="accent1" w:themeShade="BF"/>
                    <w:sz w:val="16"/>
                    <w:szCs w:val="16"/>
                  </w:rPr>
                </w:sdtEndPr>
                <w:sdtContent>
                  <w:p w:rsidR="00EE032D" w:rsidRPr="0019542E" w:rsidRDefault="002435A8">
                    <w:pPr>
                      <w:pStyle w:val="Heading2"/>
                      <w:rPr>
                        <w:rFonts w:ascii="Calibri" w:hAnsi="Calibri"/>
                        <w:color w:val="auto"/>
                        <w:szCs w:val="16"/>
                      </w:rPr>
                    </w:pPr>
                    <w:r w:rsidRPr="0019542E">
                      <w:rPr>
                        <w:rStyle w:val="Strong"/>
                        <w:rFonts w:ascii="Calibri" w:hAnsi="Calibri"/>
                        <w:color w:val="auto"/>
                      </w:rPr>
                      <w:t>Bhaskar Ghosh</w:t>
                    </w:r>
                    <w:r w:rsidR="00EB2DC7" w:rsidRPr="0019542E">
                      <w:rPr>
                        <w:rFonts w:ascii="Calibri" w:hAnsi="Calibri"/>
                        <w:color w:val="auto"/>
                      </w:rPr>
                      <w:t xml:space="preserve">, </w:t>
                    </w:r>
                    <w:r w:rsidRPr="0019542E">
                      <w:rPr>
                        <w:rFonts w:ascii="Calibri" w:hAnsi="Calibri"/>
                        <w:color w:val="auto"/>
                      </w:rPr>
                      <w:t>National client service head</w:t>
                    </w:r>
                  </w:p>
                  <w:p w:rsidR="00EE032D" w:rsidRPr="0019542E" w:rsidRDefault="002435A8">
                    <w:pPr>
                      <w:pStyle w:val="Heading3"/>
                      <w:rPr>
                        <w:rFonts w:ascii="Calibri" w:hAnsi="Calibri"/>
                        <w:color w:val="auto"/>
                      </w:rPr>
                    </w:pPr>
                    <w:r w:rsidRPr="0019542E">
                      <w:rPr>
                        <w:rFonts w:ascii="Calibri" w:hAnsi="Calibri"/>
                        <w:color w:val="auto"/>
                      </w:rPr>
                      <w:t>Hakuhodo</w:t>
                    </w:r>
                    <w:r w:rsidR="00731468">
                      <w:rPr>
                        <w:rFonts w:ascii="Calibri" w:hAnsi="Calibri"/>
                        <w:color w:val="auto"/>
                      </w:rPr>
                      <w:t xml:space="preserve"> Percept</w:t>
                    </w:r>
                  </w:p>
                  <w:p w:rsidR="002435A8" w:rsidRPr="0034480A" w:rsidRDefault="002435A8" w:rsidP="002435A8">
                    <w:pPr>
                      <w:spacing w:line="240" w:lineRule="auto"/>
                      <w:rPr>
                        <w:rFonts w:ascii="Calibri" w:hAnsi="Calibri"/>
                        <w:color w:val="auto"/>
                        <w:sz w:val="16"/>
                        <w:szCs w:val="16"/>
                      </w:rPr>
                    </w:pPr>
                    <w:r w:rsidRPr="0019542E">
                      <w:rPr>
                        <w:rFonts w:ascii="Calibri" w:hAnsi="Calibri"/>
                        <w:color w:val="auto"/>
                      </w:rPr>
                      <w:t>+91 9899090244</w:t>
                    </w:r>
                    <w:r w:rsidR="001D4EE1">
                      <w:rPr>
                        <w:rFonts w:ascii="Calibri" w:hAnsi="Calibri"/>
                        <w:color w:val="auto"/>
                      </w:rPr>
                      <w:br/>
                    </w:r>
                    <w:r w:rsidR="0007618E" w:rsidRPr="0034480A">
                      <w:rPr>
                        <w:rFonts w:ascii="Calibri" w:hAnsi="Calibri"/>
                        <w:color w:val="5C760A" w:themeColor="accent1" w:themeShade="BF"/>
                        <w:sz w:val="16"/>
                        <w:szCs w:val="16"/>
                      </w:rPr>
                      <w:t>__________________________________________________________________________________</w:t>
                    </w:r>
                    <w:r w:rsidR="0034480A">
                      <w:rPr>
                        <w:rFonts w:ascii="Calibri" w:hAnsi="Calibri"/>
                        <w:color w:val="5C760A" w:themeColor="accent1" w:themeShade="BF"/>
                        <w:sz w:val="16"/>
                        <w:szCs w:val="16"/>
                      </w:rPr>
                      <w:t>__________</w:t>
                    </w:r>
                  </w:p>
                </w:sdtContent>
              </w:sdt>
              <w:sdt>
                <w:sdtPr>
                  <w:rPr>
                    <w:rFonts w:ascii="Calibri" w:hAnsi="Calibri"/>
                    <w:caps w:val="0"/>
                    <w:color w:val="5C760A" w:themeColor="accent1" w:themeShade="BF"/>
                    <w:kern w:val="0"/>
                    <w:sz w:val="16"/>
                    <w:szCs w:val="16"/>
                  </w:rPr>
                  <w:id w:val="1589661024"/>
                  <w:placeholder>
                    <w:docPart w:val="138674006DEE43EF989946A9F5BDFFA1"/>
                  </w:placeholder>
                  <w15:color w:val="C0C0C0"/>
                  <w15:repeatingSectionItem/>
                </w:sdtPr>
                <w:sdtEndPr>
                  <w:rPr>
                    <w:color w:val="auto"/>
                    <w:sz w:val="18"/>
                    <w:szCs w:val="18"/>
                  </w:rPr>
                </w:sdtEndPr>
                <w:sdtContent>
                  <w:p w:rsidR="002435A8" w:rsidRPr="0019542E" w:rsidRDefault="002435A8">
                    <w:pPr>
                      <w:pStyle w:val="Heading2"/>
                      <w:rPr>
                        <w:rFonts w:ascii="Calibri" w:hAnsi="Calibri"/>
                        <w:color w:val="auto"/>
                        <w:szCs w:val="16"/>
                      </w:rPr>
                    </w:pPr>
                    <w:r w:rsidRPr="0019542E">
                      <w:rPr>
                        <w:rStyle w:val="Strong"/>
                        <w:rFonts w:ascii="Calibri" w:hAnsi="Calibri"/>
                        <w:color w:val="auto"/>
                      </w:rPr>
                      <w:t>Prashant mathur</w:t>
                    </w:r>
                    <w:r w:rsidRPr="0019542E">
                      <w:rPr>
                        <w:rFonts w:ascii="Calibri" w:hAnsi="Calibri"/>
                        <w:color w:val="auto"/>
                      </w:rPr>
                      <w:t>, executive vice president &amp; branch head delhi</w:t>
                    </w:r>
                  </w:p>
                  <w:p w:rsidR="002435A8" w:rsidRPr="0019542E" w:rsidRDefault="002435A8">
                    <w:pPr>
                      <w:pStyle w:val="Heading3"/>
                      <w:rPr>
                        <w:rFonts w:ascii="Calibri" w:hAnsi="Calibri"/>
                        <w:color w:val="auto"/>
                      </w:rPr>
                    </w:pPr>
                    <w:r w:rsidRPr="0019542E">
                      <w:rPr>
                        <w:rFonts w:ascii="Calibri" w:hAnsi="Calibri"/>
                        <w:color w:val="auto"/>
                      </w:rPr>
                      <w:t>hansa cequity</w:t>
                    </w:r>
                  </w:p>
                  <w:p w:rsidR="00EE032D" w:rsidRPr="0019542E" w:rsidRDefault="002435A8" w:rsidP="002435A8">
                    <w:pPr>
                      <w:spacing w:line="240" w:lineRule="auto"/>
                      <w:rPr>
                        <w:rFonts w:ascii="Calibri" w:hAnsi="Calibri"/>
                        <w:color w:val="auto"/>
                      </w:rPr>
                    </w:pPr>
                    <w:r w:rsidRPr="0019542E">
                      <w:rPr>
                        <w:rFonts w:ascii="Calibri" w:hAnsi="Calibri"/>
                        <w:color w:val="auto"/>
                      </w:rPr>
                      <w:t>+91 9810293006</w:t>
                    </w:r>
                    <w:r w:rsidR="001D4EE1">
                      <w:rPr>
                        <w:rFonts w:ascii="Calibri" w:hAnsi="Calibri"/>
                        <w:color w:val="auto"/>
                      </w:rPr>
                      <w:br/>
                    </w:r>
                    <w:r w:rsidR="001D4EE1" w:rsidRPr="0034480A">
                      <w:rPr>
                        <w:rFonts w:ascii="Calibri" w:hAnsi="Calibri"/>
                        <w:color w:val="5C760A" w:themeColor="accent1" w:themeShade="BF"/>
                        <w:sz w:val="16"/>
                        <w:szCs w:val="16"/>
                      </w:rPr>
                      <w:t>__________________________________________________________________________________</w:t>
                    </w:r>
                    <w:r w:rsidR="0034480A">
                      <w:rPr>
                        <w:rFonts w:ascii="Calibri" w:hAnsi="Calibri"/>
                        <w:color w:val="5C760A" w:themeColor="accent1" w:themeShade="BF"/>
                        <w:sz w:val="16"/>
                        <w:szCs w:val="16"/>
                      </w:rPr>
                      <w:t>__________</w:t>
                    </w:r>
                  </w:p>
                </w:sdtContent>
              </w:sdt>
            </w:sdtContent>
          </w:sdt>
        </w:tc>
      </w:tr>
      <w:tr w:rsidR="00260FC6" w:rsidRPr="0019542E">
        <w:tc>
          <w:tcPr>
            <w:tcW w:w="2070" w:type="dxa"/>
          </w:tcPr>
          <w:p w:rsidR="00260FC6" w:rsidRPr="0019542E" w:rsidRDefault="00260FC6">
            <w:pPr>
              <w:pStyle w:val="Heading1"/>
              <w:rPr>
                <w:rFonts w:ascii="Calibri" w:hAnsi="Calibri"/>
                <w:color w:val="5C760A" w:themeColor="accent1" w:themeShade="BF"/>
              </w:rPr>
            </w:pPr>
            <w:r w:rsidRPr="00CB5D98">
              <w:rPr>
                <w:rFonts w:ascii="Calibri" w:hAnsi="Calibri"/>
                <w:color w:val="5C760A" w:themeColor="accent1" w:themeShade="BF"/>
                <w:sz w:val="20"/>
                <w:szCs w:val="20"/>
              </w:rPr>
              <w:t>DAte</w:t>
            </w:r>
          </w:p>
        </w:tc>
        <w:tc>
          <w:tcPr>
            <w:tcW w:w="7650" w:type="dxa"/>
          </w:tcPr>
          <w:p w:rsidR="00260FC6" w:rsidRPr="00D322D3" w:rsidRDefault="00260FC6" w:rsidP="00CE20A3">
            <w:pPr>
              <w:pStyle w:val="Heading2"/>
              <w:rPr>
                <w:rFonts w:ascii="Calibri" w:hAnsi="Calibri"/>
                <w:caps w:val="0"/>
                <w:color w:val="auto"/>
                <w:kern w:val="0"/>
              </w:rPr>
            </w:pPr>
            <w:r w:rsidRPr="0019542E">
              <w:rPr>
                <w:rFonts w:ascii="Calibri" w:hAnsi="Calibri"/>
                <w:caps w:val="0"/>
                <w:color w:val="auto"/>
                <w:kern w:val="0"/>
              </w:rPr>
              <w:t>December 2</w:t>
            </w:r>
            <w:r w:rsidR="00CE20A3">
              <w:rPr>
                <w:rFonts w:ascii="Calibri" w:hAnsi="Calibri"/>
                <w:caps w:val="0"/>
                <w:color w:val="auto"/>
                <w:kern w:val="0"/>
              </w:rPr>
              <w:t>4</w:t>
            </w:r>
            <w:bookmarkStart w:id="0" w:name="_GoBack"/>
            <w:bookmarkEnd w:id="0"/>
            <w:r w:rsidRPr="0019542E">
              <w:rPr>
                <w:rFonts w:ascii="Calibri" w:hAnsi="Calibri"/>
                <w:caps w:val="0"/>
                <w:color w:val="auto"/>
                <w:kern w:val="0"/>
              </w:rPr>
              <w:t>, 2014</w:t>
            </w:r>
            <w:r w:rsidR="00D322D3">
              <w:rPr>
                <w:rFonts w:ascii="Calibri" w:hAnsi="Calibri"/>
                <w:caps w:val="0"/>
                <w:color w:val="auto"/>
                <w:kern w:val="0"/>
              </w:rPr>
              <w:br/>
            </w:r>
            <w:r w:rsidR="00D322D3">
              <w:rPr>
                <w:rFonts w:ascii="Calibri" w:hAnsi="Calibri"/>
                <w:b/>
              </w:rPr>
              <w:t xml:space="preserve">                                                                                                                              </w:t>
            </w:r>
            <w:r w:rsidR="00CB5D98" w:rsidRPr="0054269F">
              <w:rPr>
                <w:rFonts w:ascii="Calibri" w:hAnsi="Calibri"/>
                <w:b/>
              </w:rPr>
              <w:t>Ashit Anand Chakravarty</w:t>
            </w:r>
          </w:p>
        </w:tc>
      </w:tr>
    </w:tbl>
    <w:p w:rsidR="00EE032D" w:rsidRPr="0019542E" w:rsidRDefault="00EE032D" w:rsidP="00D322D3">
      <w:pPr>
        <w:rPr>
          <w:rFonts w:ascii="Calibri" w:hAnsi="Calibri"/>
          <w:color w:val="auto"/>
        </w:rPr>
      </w:pPr>
    </w:p>
    <w:sectPr w:rsidR="00EE032D" w:rsidRPr="0019542E">
      <w:footerReference w:type="default" r:id="rId8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4E1" w:rsidRDefault="00EC24E1">
      <w:pPr>
        <w:spacing w:after="0" w:line="240" w:lineRule="auto"/>
      </w:pPr>
      <w:r>
        <w:separator/>
      </w:r>
    </w:p>
  </w:endnote>
  <w:endnote w:type="continuationSeparator" w:id="0">
    <w:p w:rsidR="00EC24E1" w:rsidRDefault="00EC2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32D" w:rsidRDefault="00EB2DC7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E20A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4E1" w:rsidRDefault="00EC24E1">
      <w:pPr>
        <w:spacing w:after="0" w:line="240" w:lineRule="auto"/>
      </w:pPr>
      <w:r>
        <w:separator/>
      </w:r>
    </w:p>
  </w:footnote>
  <w:footnote w:type="continuationSeparator" w:id="0">
    <w:p w:rsidR="00EC24E1" w:rsidRDefault="00EC2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A27DE"/>
    <w:multiLevelType w:val="hybridMultilevel"/>
    <w:tmpl w:val="577C9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12781C"/>
    <w:multiLevelType w:val="hybridMultilevel"/>
    <w:tmpl w:val="B3E83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C70A7D"/>
    <w:multiLevelType w:val="hybridMultilevel"/>
    <w:tmpl w:val="420C2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1A5"/>
    <w:rsid w:val="00002CE9"/>
    <w:rsid w:val="000068F1"/>
    <w:rsid w:val="00015879"/>
    <w:rsid w:val="00026F14"/>
    <w:rsid w:val="00027F80"/>
    <w:rsid w:val="0003251C"/>
    <w:rsid w:val="00052CE6"/>
    <w:rsid w:val="000758E9"/>
    <w:rsid w:val="0007618E"/>
    <w:rsid w:val="000768CA"/>
    <w:rsid w:val="00083B54"/>
    <w:rsid w:val="000C4937"/>
    <w:rsid w:val="0010176B"/>
    <w:rsid w:val="00112DE5"/>
    <w:rsid w:val="0012212A"/>
    <w:rsid w:val="0013562C"/>
    <w:rsid w:val="00140D7F"/>
    <w:rsid w:val="001523C1"/>
    <w:rsid w:val="00153B4D"/>
    <w:rsid w:val="00164ADD"/>
    <w:rsid w:val="0019542E"/>
    <w:rsid w:val="001A4524"/>
    <w:rsid w:val="001A5930"/>
    <w:rsid w:val="001B3644"/>
    <w:rsid w:val="001B3DF1"/>
    <w:rsid w:val="001C10B9"/>
    <w:rsid w:val="001C3A08"/>
    <w:rsid w:val="001D4EE1"/>
    <w:rsid w:val="001D73D0"/>
    <w:rsid w:val="001E56B6"/>
    <w:rsid w:val="00205E73"/>
    <w:rsid w:val="00232118"/>
    <w:rsid w:val="00243165"/>
    <w:rsid w:val="002435A8"/>
    <w:rsid w:val="002536A1"/>
    <w:rsid w:val="00260FC6"/>
    <w:rsid w:val="002663A9"/>
    <w:rsid w:val="00296B3B"/>
    <w:rsid w:val="002B09E0"/>
    <w:rsid w:val="002B0F52"/>
    <w:rsid w:val="002C7BDA"/>
    <w:rsid w:val="002D4405"/>
    <w:rsid w:val="002E3D66"/>
    <w:rsid w:val="002E71B3"/>
    <w:rsid w:val="00300065"/>
    <w:rsid w:val="00306DDD"/>
    <w:rsid w:val="00323C9C"/>
    <w:rsid w:val="0033695C"/>
    <w:rsid w:val="0034480A"/>
    <w:rsid w:val="00350B11"/>
    <w:rsid w:val="003573DD"/>
    <w:rsid w:val="00371067"/>
    <w:rsid w:val="00392207"/>
    <w:rsid w:val="00394121"/>
    <w:rsid w:val="003A390B"/>
    <w:rsid w:val="003D025C"/>
    <w:rsid w:val="003D52C2"/>
    <w:rsid w:val="003D7376"/>
    <w:rsid w:val="00406146"/>
    <w:rsid w:val="00406ED8"/>
    <w:rsid w:val="00430ADA"/>
    <w:rsid w:val="00435B75"/>
    <w:rsid w:val="00464383"/>
    <w:rsid w:val="00481036"/>
    <w:rsid w:val="00496D37"/>
    <w:rsid w:val="004C2728"/>
    <w:rsid w:val="004C6CFB"/>
    <w:rsid w:val="004D4975"/>
    <w:rsid w:val="004E7C59"/>
    <w:rsid w:val="004F40DC"/>
    <w:rsid w:val="004F6B86"/>
    <w:rsid w:val="00503AB5"/>
    <w:rsid w:val="005076F5"/>
    <w:rsid w:val="00510731"/>
    <w:rsid w:val="00510A17"/>
    <w:rsid w:val="00515C3A"/>
    <w:rsid w:val="00525A1E"/>
    <w:rsid w:val="0054269F"/>
    <w:rsid w:val="00544860"/>
    <w:rsid w:val="00544991"/>
    <w:rsid w:val="00563F1C"/>
    <w:rsid w:val="0058363C"/>
    <w:rsid w:val="00590A9C"/>
    <w:rsid w:val="00590D1A"/>
    <w:rsid w:val="005A0820"/>
    <w:rsid w:val="005A08E9"/>
    <w:rsid w:val="005B76CC"/>
    <w:rsid w:val="005C0284"/>
    <w:rsid w:val="005E19FB"/>
    <w:rsid w:val="005E3EE9"/>
    <w:rsid w:val="005F0E1C"/>
    <w:rsid w:val="006121C8"/>
    <w:rsid w:val="00614601"/>
    <w:rsid w:val="00627EC9"/>
    <w:rsid w:val="0063568B"/>
    <w:rsid w:val="00636E12"/>
    <w:rsid w:val="0063749C"/>
    <w:rsid w:val="00643B46"/>
    <w:rsid w:val="00651DEF"/>
    <w:rsid w:val="0065247F"/>
    <w:rsid w:val="00660E7E"/>
    <w:rsid w:val="006A5A0F"/>
    <w:rsid w:val="006B56A5"/>
    <w:rsid w:val="006E0F54"/>
    <w:rsid w:val="006E2990"/>
    <w:rsid w:val="00714861"/>
    <w:rsid w:val="0072561E"/>
    <w:rsid w:val="00727290"/>
    <w:rsid w:val="00731468"/>
    <w:rsid w:val="007356A3"/>
    <w:rsid w:val="00761A91"/>
    <w:rsid w:val="007667D4"/>
    <w:rsid w:val="00781DB4"/>
    <w:rsid w:val="00790DEA"/>
    <w:rsid w:val="007C00A1"/>
    <w:rsid w:val="007F1AF9"/>
    <w:rsid w:val="008043B8"/>
    <w:rsid w:val="00811539"/>
    <w:rsid w:val="00846D58"/>
    <w:rsid w:val="008527E3"/>
    <w:rsid w:val="008534D1"/>
    <w:rsid w:val="00855E87"/>
    <w:rsid w:val="008678C0"/>
    <w:rsid w:val="00871C72"/>
    <w:rsid w:val="008A2DC9"/>
    <w:rsid w:val="008B61AE"/>
    <w:rsid w:val="008B7AF3"/>
    <w:rsid w:val="008D5593"/>
    <w:rsid w:val="008E7576"/>
    <w:rsid w:val="00920055"/>
    <w:rsid w:val="009554D9"/>
    <w:rsid w:val="009729D1"/>
    <w:rsid w:val="009908AF"/>
    <w:rsid w:val="009D7469"/>
    <w:rsid w:val="009E4910"/>
    <w:rsid w:val="00A074AD"/>
    <w:rsid w:val="00A63F75"/>
    <w:rsid w:val="00A641E9"/>
    <w:rsid w:val="00A64EA5"/>
    <w:rsid w:val="00A66AE7"/>
    <w:rsid w:val="00A71CF1"/>
    <w:rsid w:val="00A763F4"/>
    <w:rsid w:val="00A8084C"/>
    <w:rsid w:val="00A919C1"/>
    <w:rsid w:val="00AD3D24"/>
    <w:rsid w:val="00AE0BE9"/>
    <w:rsid w:val="00AF222C"/>
    <w:rsid w:val="00AF361A"/>
    <w:rsid w:val="00B16054"/>
    <w:rsid w:val="00B23131"/>
    <w:rsid w:val="00B24F75"/>
    <w:rsid w:val="00B409FC"/>
    <w:rsid w:val="00B5296B"/>
    <w:rsid w:val="00B57345"/>
    <w:rsid w:val="00B77BD0"/>
    <w:rsid w:val="00B80E8E"/>
    <w:rsid w:val="00BD0B8D"/>
    <w:rsid w:val="00BF6D0B"/>
    <w:rsid w:val="00C064A1"/>
    <w:rsid w:val="00C079FA"/>
    <w:rsid w:val="00C10E54"/>
    <w:rsid w:val="00C24591"/>
    <w:rsid w:val="00C2794F"/>
    <w:rsid w:val="00C30A1E"/>
    <w:rsid w:val="00C44169"/>
    <w:rsid w:val="00C442E0"/>
    <w:rsid w:val="00C60E89"/>
    <w:rsid w:val="00CA4EAC"/>
    <w:rsid w:val="00CB5D98"/>
    <w:rsid w:val="00CC15D1"/>
    <w:rsid w:val="00CC285D"/>
    <w:rsid w:val="00CE20A3"/>
    <w:rsid w:val="00D2121C"/>
    <w:rsid w:val="00D30EC1"/>
    <w:rsid w:val="00D322D3"/>
    <w:rsid w:val="00D368AE"/>
    <w:rsid w:val="00D41AD0"/>
    <w:rsid w:val="00D5273E"/>
    <w:rsid w:val="00D62190"/>
    <w:rsid w:val="00DA4A4B"/>
    <w:rsid w:val="00DD2672"/>
    <w:rsid w:val="00DE6F63"/>
    <w:rsid w:val="00E25180"/>
    <w:rsid w:val="00E624ED"/>
    <w:rsid w:val="00E706B1"/>
    <w:rsid w:val="00E9100D"/>
    <w:rsid w:val="00EA0491"/>
    <w:rsid w:val="00EB2DC7"/>
    <w:rsid w:val="00EC246C"/>
    <w:rsid w:val="00EC24E1"/>
    <w:rsid w:val="00EC7138"/>
    <w:rsid w:val="00EE032D"/>
    <w:rsid w:val="00EE22EB"/>
    <w:rsid w:val="00EF51A5"/>
    <w:rsid w:val="00F0004C"/>
    <w:rsid w:val="00F2018F"/>
    <w:rsid w:val="00F30411"/>
    <w:rsid w:val="00F307E6"/>
    <w:rsid w:val="00F601EB"/>
    <w:rsid w:val="00F77E60"/>
    <w:rsid w:val="00F83A95"/>
    <w:rsid w:val="00F908B8"/>
    <w:rsid w:val="00FA25B0"/>
    <w:rsid w:val="00FE187A"/>
    <w:rsid w:val="00FE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36CA4-03C6-458B-AB75-413EB972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635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0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hakravarty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0F6281B89E4EE7AC691AA15235D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FDDF9-4466-4131-945C-F0B5182E361D}"/>
      </w:docPartPr>
      <w:docPartBody>
        <w:p w:rsidR="00E6518B" w:rsidRDefault="00190057">
          <w:pPr>
            <w:pStyle w:val="630F6281B89E4EE7AC691AA15235DB10"/>
          </w:pPr>
          <w:r>
            <w:t>[Your Name]</w:t>
          </w:r>
        </w:p>
      </w:docPartBody>
    </w:docPart>
    <w:docPart>
      <w:docPartPr>
        <w:name w:val="C5DAEEA3E2804F7DB22D52A2F1FA7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3F2ED-251E-4D46-AD75-E252D873DDB7}"/>
      </w:docPartPr>
      <w:docPartBody>
        <w:p w:rsidR="00E6518B" w:rsidRDefault="00190057">
          <w:pPr>
            <w:pStyle w:val="C5DAEEA3E2804F7DB22D52A2F1FA760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321D94ACA174D7AB8B90706816EB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1A373-D32D-42BE-A13F-B92AD8171516}"/>
      </w:docPartPr>
      <w:docPartBody>
        <w:p w:rsidR="00E6518B" w:rsidRDefault="004549AE" w:rsidP="004549AE">
          <w:pPr>
            <w:pStyle w:val="5321D94ACA174D7AB8B90706816EBA4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6E22BC4DDBC407B93EB8F03CBC5C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C6CA7-909C-4FEE-80C2-191D0F07DB68}"/>
      </w:docPartPr>
      <w:docPartBody>
        <w:p w:rsidR="00E6518B" w:rsidRDefault="004549AE" w:rsidP="004549AE">
          <w:pPr>
            <w:pStyle w:val="A6E22BC4DDBC407B93EB8F03CBC5C7A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44C833DDB9A43608DD3295A5CE21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7FA4C-45D0-4930-AE5E-7A6D04964266}"/>
      </w:docPartPr>
      <w:docPartBody>
        <w:p w:rsidR="00E6518B" w:rsidRDefault="004549AE" w:rsidP="004549AE">
          <w:pPr>
            <w:pStyle w:val="C44C833DDB9A43608DD3295A5CE210F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FD53D7ABC7A405581A0632765F23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B2FB1-8820-4FD4-89E6-469F8EC8642A}"/>
      </w:docPartPr>
      <w:docPartBody>
        <w:p w:rsidR="00E6518B" w:rsidRDefault="004549AE" w:rsidP="004549AE">
          <w:pPr>
            <w:pStyle w:val="4FD53D7ABC7A405581A0632765F2318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4DC7E6E4F994EA284451FA7F0326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51DA8-CEE1-467D-97B0-03C692D29CB0}"/>
      </w:docPartPr>
      <w:docPartBody>
        <w:p w:rsidR="00E6518B" w:rsidRDefault="004549AE" w:rsidP="004549AE">
          <w:pPr>
            <w:pStyle w:val="04DC7E6E4F994EA284451FA7F0326CA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1885BABB2154E21A63A96F502028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84FCC-C5D6-4C5B-B4A2-68DC595E2D77}"/>
      </w:docPartPr>
      <w:docPartBody>
        <w:p w:rsidR="00E6518B" w:rsidRDefault="004549AE" w:rsidP="004549AE">
          <w:pPr>
            <w:pStyle w:val="01885BABB2154E21A63A96F502028F4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2C4735058824125A8275E43394348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93D28-7978-4972-9AAA-E1B4F235A675}"/>
      </w:docPartPr>
      <w:docPartBody>
        <w:p w:rsidR="00E6518B" w:rsidRDefault="004549AE" w:rsidP="004549AE">
          <w:pPr>
            <w:pStyle w:val="C2C4735058824125A8275E433943489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D1D96859C6B434AA8E1303C9A147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6627C-5996-45C2-B08E-D6F74C1679EC}"/>
      </w:docPartPr>
      <w:docPartBody>
        <w:p w:rsidR="00E6518B" w:rsidRDefault="004549AE" w:rsidP="004549AE">
          <w:pPr>
            <w:pStyle w:val="6D1D96859C6B434AA8E1303C9A1475E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3B00839BEA94F0B888C7EC1CF88D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34ABE-BD55-4463-8D18-B1E6F04E8E88}"/>
      </w:docPartPr>
      <w:docPartBody>
        <w:p w:rsidR="009744CD" w:rsidRDefault="00E6518B" w:rsidP="00E6518B">
          <w:pPr>
            <w:pStyle w:val="13B00839BEA94F0B888C7EC1CF88D05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38674006DEE43EF989946A9F5BDF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DE2EB-69D8-463A-BCE2-F61729D8B227}"/>
      </w:docPartPr>
      <w:docPartBody>
        <w:p w:rsidR="00632C34" w:rsidRDefault="00B53F05" w:rsidP="00B53F05">
          <w:pPr>
            <w:pStyle w:val="138674006DEE43EF989946A9F5BDFFA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9AE"/>
    <w:rsid w:val="00072B5F"/>
    <w:rsid w:val="0009644E"/>
    <w:rsid w:val="00190057"/>
    <w:rsid w:val="0039686B"/>
    <w:rsid w:val="004549AE"/>
    <w:rsid w:val="0056067D"/>
    <w:rsid w:val="00632C34"/>
    <w:rsid w:val="009744CD"/>
    <w:rsid w:val="009D02AE"/>
    <w:rsid w:val="00A71D2B"/>
    <w:rsid w:val="00B53F05"/>
    <w:rsid w:val="00E6518B"/>
    <w:rsid w:val="00F5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0F6281B89E4EE7AC691AA15235DB10">
    <w:name w:val="630F6281B89E4EE7AC691AA15235DB10"/>
  </w:style>
  <w:style w:type="paragraph" w:customStyle="1" w:styleId="8CBAE9551F1F48369F0812A17E5204C3">
    <w:name w:val="8CBAE9551F1F48369F0812A17E5204C3"/>
  </w:style>
  <w:style w:type="paragraph" w:customStyle="1" w:styleId="B24A962BECA64AE88A841319B7340EC1">
    <w:name w:val="B24A962BECA64AE88A841319B7340EC1"/>
  </w:style>
  <w:style w:type="paragraph" w:customStyle="1" w:styleId="78804D64ADA24B0884A386C8AFDB39C7">
    <w:name w:val="78804D64ADA24B0884A386C8AFDB39C7"/>
  </w:style>
  <w:style w:type="paragraph" w:customStyle="1" w:styleId="70C7F11B46104D5889B0673481513627">
    <w:name w:val="70C7F11B46104D5889B0673481513627"/>
  </w:style>
  <w:style w:type="paragraph" w:customStyle="1" w:styleId="AD1889124D624434A1E5F19EEC362385">
    <w:name w:val="AD1889124D624434A1E5F19EEC362385"/>
  </w:style>
  <w:style w:type="character" w:styleId="PlaceholderText">
    <w:name w:val="Placeholder Text"/>
    <w:basedOn w:val="DefaultParagraphFont"/>
    <w:uiPriority w:val="99"/>
    <w:semiHidden/>
    <w:rsid w:val="00B53F05"/>
    <w:rPr>
      <w:color w:val="808080"/>
    </w:rPr>
  </w:style>
  <w:style w:type="paragraph" w:customStyle="1" w:styleId="C5DAEEA3E2804F7DB22D52A2F1FA7601">
    <w:name w:val="C5DAEEA3E2804F7DB22D52A2F1FA760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2B1017ED21F94D46BB102F392320A54C">
    <w:name w:val="2B1017ED21F94D46BB102F392320A54C"/>
  </w:style>
  <w:style w:type="paragraph" w:customStyle="1" w:styleId="450E3564668647408476AC7D2FC9AEAE">
    <w:name w:val="450E3564668647408476AC7D2FC9AEAE"/>
  </w:style>
  <w:style w:type="paragraph" w:customStyle="1" w:styleId="3C3C0209A3FB412AA3DF1238EE1A8375">
    <w:name w:val="3C3C0209A3FB412AA3DF1238EE1A8375"/>
  </w:style>
  <w:style w:type="paragraph" w:customStyle="1" w:styleId="2E6FCA48E7884F91BADA7DBC0E26ACD4">
    <w:name w:val="2E6FCA48E7884F91BADA7DBC0E26ACD4"/>
  </w:style>
  <w:style w:type="paragraph" w:customStyle="1" w:styleId="8253F3726DA24C0E91296010A86FDCFB">
    <w:name w:val="8253F3726DA24C0E91296010A86FDCFB"/>
  </w:style>
  <w:style w:type="paragraph" w:customStyle="1" w:styleId="305E0080E6884B82A729A1916129A80C">
    <w:name w:val="305E0080E6884B82A729A1916129A80C"/>
  </w:style>
  <w:style w:type="paragraph" w:customStyle="1" w:styleId="7F3A7636E872434CA22B9102854882AC">
    <w:name w:val="7F3A7636E872434CA22B9102854882AC"/>
  </w:style>
  <w:style w:type="paragraph" w:customStyle="1" w:styleId="8B6AE5EFF40A4DA58492B312B90584E9">
    <w:name w:val="8B6AE5EFF40A4DA58492B312B90584E9"/>
  </w:style>
  <w:style w:type="paragraph" w:customStyle="1" w:styleId="A418F2DF5AA24264B4ACC96B5160F6C7">
    <w:name w:val="A418F2DF5AA24264B4ACC96B5160F6C7"/>
  </w:style>
  <w:style w:type="paragraph" w:customStyle="1" w:styleId="72AA6C0E6F6441FBA40041F7804BE17C">
    <w:name w:val="72AA6C0E6F6441FBA40041F7804BE17C"/>
  </w:style>
  <w:style w:type="paragraph" w:customStyle="1" w:styleId="93BDDC35188B4D8297B8E0A594C20990">
    <w:name w:val="93BDDC35188B4D8297B8E0A594C20990"/>
  </w:style>
  <w:style w:type="paragraph" w:customStyle="1" w:styleId="C9369427E39A49BB8AF7FF17FC810C86">
    <w:name w:val="C9369427E39A49BB8AF7FF17FC810C86"/>
  </w:style>
  <w:style w:type="paragraph" w:customStyle="1" w:styleId="AD79FD174B0E40F4907D4BDCFC8773C7">
    <w:name w:val="AD79FD174B0E40F4907D4BDCFC8773C7"/>
  </w:style>
  <w:style w:type="paragraph" w:customStyle="1" w:styleId="2D28CCD625474ACC8A20DDEFFA3D2055">
    <w:name w:val="2D28CCD625474ACC8A20DDEFFA3D2055"/>
  </w:style>
  <w:style w:type="paragraph" w:customStyle="1" w:styleId="5321D94ACA174D7AB8B90706816EBA47">
    <w:name w:val="5321D94ACA174D7AB8B90706816EBA47"/>
    <w:rsid w:val="004549AE"/>
  </w:style>
  <w:style w:type="paragraph" w:customStyle="1" w:styleId="473AEA168345443BBF1FCA8CCBF32244">
    <w:name w:val="473AEA168345443BBF1FCA8CCBF32244"/>
    <w:rsid w:val="004549AE"/>
  </w:style>
  <w:style w:type="paragraph" w:customStyle="1" w:styleId="A6E22BC4DDBC407B93EB8F03CBC5C7A4">
    <w:name w:val="A6E22BC4DDBC407B93EB8F03CBC5C7A4"/>
    <w:rsid w:val="004549AE"/>
  </w:style>
  <w:style w:type="paragraph" w:customStyle="1" w:styleId="A882DC73FBDF40BC91C1F6DF3BD3CD3F">
    <w:name w:val="A882DC73FBDF40BC91C1F6DF3BD3CD3F"/>
    <w:rsid w:val="004549AE"/>
  </w:style>
  <w:style w:type="paragraph" w:customStyle="1" w:styleId="C44C833DDB9A43608DD3295A5CE210F8">
    <w:name w:val="C44C833DDB9A43608DD3295A5CE210F8"/>
    <w:rsid w:val="004549AE"/>
  </w:style>
  <w:style w:type="paragraph" w:customStyle="1" w:styleId="FC10DACBFE994DB2B78B8B88B708DA38">
    <w:name w:val="FC10DACBFE994DB2B78B8B88B708DA38"/>
    <w:rsid w:val="004549AE"/>
  </w:style>
  <w:style w:type="paragraph" w:customStyle="1" w:styleId="4FD53D7ABC7A405581A0632765F2318C">
    <w:name w:val="4FD53D7ABC7A405581A0632765F2318C"/>
    <w:rsid w:val="004549AE"/>
  </w:style>
  <w:style w:type="paragraph" w:customStyle="1" w:styleId="2E7922CCE9DA49CA962EF4D55CDCB4E9">
    <w:name w:val="2E7922CCE9DA49CA962EF4D55CDCB4E9"/>
    <w:rsid w:val="004549AE"/>
  </w:style>
  <w:style w:type="paragraph" w:customStyle="1" w:styleId="04DC7E6E4F994EA284451FA7F0326CA8">
    <w:name w:val="04DC7E6E4F994EA284451FA7F0326CA8"/>
    <w:rsid w:val="004549AE"/>
  </w:style>
  <w:style w:type="paragraph" w:customStyle="1" w:styleId="A597AB35AFA647AB9C7A7833C6B31F20">
    <w:name w:val="A597AB35AFA647AB9C7A7833C6B31F20"/>
    <w:rsid w:val="004549AE"/>
  </w:style>
  <w:style w:type="paragraph" w:customStyle="1" w:styleId="01885BABB2154E21A63A96F502028F4A">
    <w:name w:val="01885BABB2154E21A63A96F502028F4A"/>
    <w:rsid w:val="004549AE"/>
  </w:style>
  <w:style w:type="paragraph" w:customStyle="1" w:styleId="C2C4735058824125A8275E433943489B">
    <w:name w:val="C2C4735058824125A8275E433943489B"/>
    <w:rsid w:val="004549AE"/>
  </w:style>
  <w:style w:type="paragraph" w:customStyle="1" w:styleId="1C908A85DC8F4C10BF0208A2A937BB2F">
    <w:name w:val="1C908A85DC8F4C10BF0208A2A937BB2F"/>
    <w:rsid w:val="004549AE"/>
  </w:style>
  <w:style w:type="paragraph" w:customStyle="1" w:styleId="72063137769B437DACB5ED92D9A952EE">
    <w:name w:val="72063137769B437DACB5ED92D9A952EE"/>
    <w:rsid w:val="004549AE"/>
  </w:style>
  <w:style w:type="paragraph" w:customStyle="1" w:styleId="6D1D96859C6B434AA8E1303C9A1475EF">
    <w:name w:val="6D1D96859C6B434AA8E1303C9A1475EF"/>
    <w:rsid w:val="004549AE"/>
  </w:style>
  <w:style w:type="paragraph" w:customStyle="1" w:styleId="13B00839BEA94F0B888C7EC1CF88D052">
    <w:name w:val="13B00839BEA94F0B888C7EC1CF88D052"/>
    <w:rsid w:val="00E6518B"/>
  </w:style>
  <w:style w:type="paragraph" w:customStyle="1" w:styleId="138674006DEE43EF989946A9F5BDFFA1">
    <w:name w:val="138674006DEE43EF989946A9F5BDFFA1"/>
    <w:rsid w:val="00B53F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101</TotalTime>
  <Pages>3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Ashit Anand Chakravarty</dc:creator>
  <cp:keywords/>
  <dc:description/>
  <cp:lastModifiedBy>Chakravarty, Ashit</cp:lastModifiedBy>
  <cp:revision>78</cp:revision>
  <cp:lastPrinted>2014-12-23T18:44:00Z</cp:lastPrinted>
  <dcterms:created xsi:type="dcterms:W3CDTF">2014-12-23T17:11:00Z</dcterms:created>
  <dcterms:modified xsi:type="dcterms:W3CDTF">2014-12-26T07:01:00Z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